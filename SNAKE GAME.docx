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71446BF8" w14:paraId="7DC0BB67" w14:textId="77777777">
        <w:trPr>
          <w:trHeight w:val="4410"/>
        </w:trPr>
        <w:tc>
          <w:tcPr>
            <w:tcW w:w="3600" w:type="dxa"/>
            <w:tcMar/>
            <w:vAlign w:val="bottom"/>
          </w:tcPr>
          <w:p w:rsidR="001B2ABD" w:rsidP="001B2ABD" w:rsidRDefault="009D1517" w14:paraId="4ECC7369" w14:textId="77777777">
            <w:pPr>
              <w:tabs>
                <w:tab w:val="left" w:pos="990"/>
              </w:tabs>
              <w:jc w:val="center"/>
            </w:pPr>
            <w:r>
              <w:drawing>
                <wp:inline wp14:editId="2A3CA7AA" wp14:anchorId="2BF6D7CE">
                  <wp:extent cx="2139950" cy="1546860"/>
                  <wp:effectExtent l="0" t="0" r="0" b="0"/>
                  <wp:docPr id="1129781568" name="Picture 4" title=""/>
                  <wp:cNvGraphicFramePr>
                    <a:graphicFrameLocks noChangeAspect="1"/>
                  </wp:cNvGraphicFramePr>
                  <a:graphic>
                    <a:graphicData uri="http://schemas.openxmlformats.org/drawingml/2006/picture">
                      <pic:pic>
                        <pic:nvPicPr>
                          <pic:cNvPr id="0" name="Picture 4"/>
                          <pic:cNvPicPr/>
                        </pic:nvPicPr>
                        <pic:blipFill>
                          <a:blip r:embed="R99328e34305442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9950" cy="1546860"/>
                          </a:xfrm>
                          <a:prstGeom prst="rect">
                            <a:avLst/>
                          </a:prstGeom>
                        </pic:spPr>
                      </pic:pic>
                    </a:graphicData>
                  </a:graphic>
                </wp:inline>
              </w:drawing>
            </w:r>
          </w:p>
        </w:tc>
        <w:tc>
          <w:tcPr>
            <w:tcW w:w="720" w:type="dxa"/>
            <w:tcMar/>
          </w:tcPr>
          <w:p w:rsidR="001B2ABD" w:rsidP="000C45FF" w:rsidRDefault="001B2ABD" w14:paraId="14746377" w14:textId="77777777">
            <w:pPr>
              <w:tabs>
                <w:tab w:val="left" w:pos="990"/>
              </w:tabs>
            </w:pPr>
          </w:p>
        </w:tc>
        <w:tc>
          <w:tcPr>
            <w:tcW w:w="6470" w:type="dxa"/>
            <w:tcMar/>
            <w:vAlign w:val="bottom"/>
          </w:tcPr>
          <w:p w:rsidR="001B2ABD" w:rsidP="001B2ABD" w:rsidRDefault="009D1517" w14:paraId="50188F11" w14:textId="77777777">
            <w:pPr>
              <w:pStyle w:val="Title"/>
            </w:pPr>
            <w:r>
              <w:t>SNAKE GAME</w:t>
            </w:r>
          </w:p>
          <w:p w:rsidR="001B2ABD" w:rsidP="001B2ABD" w:rsidRDefault="009D1517" w14:paraId="593559EA" w14:textId="77777777">
            <w:pPr>
              <w:pStyle w:val="Subtitle"/>
              <w:rPr>
                <w:spacing w:val="0"/>
                <w:w w:val="100"/>
              </w:rPr>
            </w:pPr>
            <w:r>
              <w:rPr>
                <w:spacing w:val="0"/>
                <w:w w:val="100"/>
              </w:rPr>
              <w:t>USING LINKED LIST</w:t>
            </w:r>
          </w:p>
          <w:p w:rsidR="00B202F9" w:rsidP="00B202F9" w:rsidRDefault="00B202F9" w14:paraId="6EC73E92" w14:textId="77777777">
            <w:pPr>
              <w:pStyle w:val="Heading1"/>
              <w:rPr>
                <w:rStyle w:val="Strong"/>
              </w:rPr>
            </w:pPr>
          </w:p>
          <w:p w:rsidR="00B202F9" w:rsidP="00B202F9" w:rsidRDefault="00B202F9" w14:paraId="6CB85BB3" w14:textId="77777777"/>
          <w:p w:rsidR="00B202F9" w:rsidP="00B202F9" w:rsidRDefault="00B202F9" w14:paraId="77A2DB2F" w14:textId="77777777"/>
          <w:p w:rsidR="00B202F9" w:rsidP="00B202F9" w:rsidRDefault="00B202F9" w14:paraId="3DBF8F56" w14:textId="77777777"/>
          <w:p w:rsidR="00B202F9" w:rsidP="00B202F9" w:rsidRDefault="00B202F9" w14:paraId="78EABA6B" w14:textId="77777777"/>
          <w:p w:rsidR="00B202F9" w:rsidP="00B202F9" w:rsidRDefault="00B202F9" w14:paraId="5FFE9574" w14:textId="77777777"/>
          <w:p w:rsidR="00B202F9" w:rsidP="00B202F9" w:rsidRDefault="00B202F9" w14:paraId="44B86346" w14:textId="77777777"/>
          <w:p w:rsidR="00B202F9" w:rsidP="00B202F9" w:rsidRDefault="00B202F9" w14:paraId="70C54FFD" w14:textId="77777777"/>
          <w:p w:rsidR="00B202F9" w:rsidP="00B202F9" w:rsidRDefault="00B202F9" w14:paraId="5C9A9BC3" w14:textId="77777777"/>
          <w:p w:rsidR="00B202F9" w:rsidP="00B202F9" w:rsidRDefault="00B202F9" w14:paraId="3256759C" w14:textId="77777777">
            <w:pPr>
              <w:pStyle w:val="Heading1"/>
            </w:pPr>
            <w:r>
              <w:t>DATA STRUCTURES AND ALGORITHM</w:t>
            </w:r>
          </w:p>
          <w:p w:rsidRPr="00B202F9" w:rsidR="00B202F9" w:rsidP="00B202F9" w:rsidRDefault="00B202F9" w14:paraId="39EABF7C" w14:textId="77777777">
            <w:pPr>
              <w:pStyle w:val="Heading1"/>
            </w:pPr>
            <w:r>
              <w:t>J-COMPONENT</w:t>
            </w:r>
          </w:p>
        </w:tc>
      </w:tr>
      <w:tr w:rsidR="001B2ABD" w:rsidTr="71446BF8" w14:paraId="52D86DA4" w14:textId="77777777">
        <w:tc>
          <w:tcPr>
            <w:tcW w:w="3600" w:type="dxa"/>
            <w:tcMar/>
          </w:tcPr>
          <w:p w:rsidR="00B202F9" w:rsidP="00036450" w:rsidRDefault="00B202F9" w14:paraId="65E269EF" w14:textId="77777777">
            <w:pPr>
              <w:pStyle w:val="Heading3"/>
            </w:pPr>
          </w:p>
          <w:p w:rsidR="00B202F9" w:rsidP="00036450" w:rsidRDefault="00B202F9" w14:paraId="3A06D80E" w14:textId="77777777">
            <w:pPr>
              <w:pStyle w:val="Heading3"/>
            </w:pPr>
          </w:p>
          <w:sdt>
            <w:sdtPr>
              <w:id w:val="-1711873194"/>
              <w15:appearance w15:val="hidden"/>
              <w:temporary/>
              <w:showingPlcHdr/>
              <w:placeholder>
                <w:docPart w:val="A6C06F9F858A4F83A39D2172B4E7B728"/>
              </w:placeholder>
            </w:sdtPr>
            <w:sdtContent>
              <w:p w:rsidR="001B2ABD" w:rsidP="00036450" w:rsidRDefault="00036450" w14:paraId="339B6FF2" w14:textId="77777777">
                <w:pPr>
                  <w:pStyle w:val="Heading3"/>
                </w:pPr>
                <w:r w:rsidRPr="00D5459D">
                  <w:t>Profile</w:t>
                </w:r>
              </w:p>
            </w:sdtContent>
          </w:sdt>
          <w:p w:rsidR="00036450" w:rsidP="00B202F9" w:rsidRDefault="00036450" w14:paraId="6D226F1A" w14:textId="77777777"/>
          <w:p w:rsidR="00036450" w:rsidP="00036450" w:rsidRDefault="00036450" w14:paraId="5D0D30A1" w14:textId="77777777"/>
          <w:p w:rsidRPr="00B202F9" w:rsidR="004D3011" w:rsidP="00B202F9" w:rsidRDefault="00B202F9" w14:paraId="5E0F77D0" w14:textId="77777777">
            <w:pPr>
              <w:pStyle w:val="ListParagraph"/>
              <w:numPr>
                <w:ilvl w:val="0"/>
                <w:numId w:val="1"/>
              </w:numPr>
              <w:rPr>
                <w:b/>
                <w:bCs/>
                <w:i/>
                <w:iCs/>
              </w:rPr>
            </w:pPr>
            <w:r w:rsidRPr="00B202F9">
              <w:rPr>
                <w:b/>
                <w:bCs/>
                <w:i/>
                <w:iCs/>
              </w:rPr>
              <w:t>THARUN</w:t>
            </w:r>
          </w:p>
          <w:p w:rsidRPr="00B202F9" w:rsidR="00B202F9" w:rsidP="00B202F9" w:rsidRDefault="00B202F9" w14:paraId="127452E9" w14:textId="77777777">
            <w:pPr>
              <w:pStyle w:val="ListParagraph"/>
              <w:numPr>
                <w:ilvl w:val="0"/>
                <w:numId w:val="1"/>
              </w:numPr>
              <w:rPr>
                <w:b/>
                <w:bCs/>
                <w:i/>
                <w:iCs/>
              </w:rPr>
            </w:pPr>
            <w:r w:rsidRPr="00B202F9">
              <w:rPr>
                <w:b/>
                <w:bCs/>
                <w:i/>
                <w:iCs/>
              </w:rPr>
              <w:t>19MID0031</w:t>
            </w:r>
          </w:p>
          <w:p w:rsidRPr="00B202F9" w:rsidR="00B202F9" w:rsidP="00B202F9" w:rsidRDefault="00B202F9" w14:paraId="139D8126" w14:textId="77777777">
            <w:pPr>
              <w:pStyle w:val="ListParagraph"/>
              <w:numPr>
                <w:ilvl w:val="0"/>
                <w:numId w:val="1"/>
              </w:numPr>
              <w:rPr>
                <w:b/>
                <w:bCs/>
                <w:i/>
                <w:iCs/>
              </w:rPr>
            </w:pPr>
            <w:hyperlink w:history="1" r:id="rId11">
              <w:r w:rsidRPr="00B202F9">
                <w:rPr>
                  <w:rStyle w:val="Hyperlink"/>
                  <w:b/>
                  <w:bCs/>
                  <w:i/>
                  <w:iCs/>
                </w:rPr>
                <w:t>tharun.2019@vitstudent.ac.in</w:t>
              </w:r>
            </w:hyperlink>
          </w:p>
          <w:p w:rsidRPr="004D3011" w:rsidR="00B202F9" w:rsidP="00B202F9" w:rsidRDefault="00B202F9" w14:paraId="1C7053BE" w14:textId="77777777">
            <w:pPr>
              <w:pStyle w:val="ListParagraph"/>
              <w:numPr>
                <w:ilvl w:val="0"/>
                <w:numId w:val="1"/>
              </w:numPr>
            </w:pPr>
            <w:r w:rsidRPr="00B202F9">
              <w:rPr>
                <w:b/>
                <w:bCs/>
                <w:i/>
                <w:iCs/>
              </w:rPr>
              <w:t>8667606006</w:t>
            </w:r>
          </w:p>
        </w:tc>
        <w:tc>
          <w:tcPr>
            <w:tcW w:w="720" w:type="dxa"/>
            <w:tcMar/>
          </w:tcPr>
          <w:p w:rsidR="001B2ABD" w:rsidP="000C45FF" w:rsidRDefault="001B2ABD" w14:paraId="1C4957B3" w14:textId="77777777">
            <w:pPr>
              <w:tabs>
                <w:tab w:val="left" w:pos="990"/>
              </w:tabs>
            </w:pPr>
          </w:p>
        </w:tc>
        <w:tc>
          <w:tcPr>
            <w:tcW w:w="6470" w:type="dxa"/>
            <w:tcMar/>
          </w:tcPr>
          <w:p w:rsidR="001B2ABD" w:rsidP="00036450" w:rsidRDefault="009D1517" w14:paraId="44B61FEE" w14:textId="77777777">
            <w:pPr>
              <w:pStyle w:val="Heading2"/>
            </w:pPr>
            <w:r>
              <w:t>AIM</w:t>
            </w:r>
          </w:p>
          <w:p w:rsidR="00036450" w:rsidP="00036450" w:rsidRDefault="009D1517" w14:paraId="19F3C641" w14:textId="23EE2FDF">
            <w:r w:rsidR="71446BF8">
              <w:rPr/>
              <w:t>To understand the application of Array through the famous snake game</w:t>
            </w:r>
          </w:p>
          <w:p w:rsidR="00036450" w:rsidP="00036450" w:rsidRDefault="009D1517" w14:paraId="38096875" w14:textId="77777777">
            <w:pPr>
              <w:pStyle w:val="Heading2"/>
            </w:pPr>
            <w:r>
              <w:t>ABSTRACT</w:t>
            </w:r>
          </w:p>
          <w:p w:rsidR="004D3011" w:rsidP="00036450" w:rsidRDefault="009D1517" w14:paraId="5BF916DC" w14:textId="77777777">
            <w:r>
              <w:t>Games are becoming a major part of technology which yields high money. 10-15 years back, when the cell phones were being used, no one would be without the knowledge of the famous game in it. The Snake Game!!! Either your child would be playing that, or you would be playing that when you are child. This project depicts a major application of a Data structure called linked list through this Game</w:t>
            </w:r>
          </w:p>
          <w:p w:rsidR="00036450" w:rsidP="00036450" w:rsidRDefault="009D1517" w14:paraId="7DEEE543" w14:textId="77777777">
            <w:pPr>
              <w:pStyle w:val="Heading2"/>
            </w:pPr>
            <w:r>
              <w:t>INTRODUCTION</w:t>
            </w:r>
          </w:p>
          <w:p w:rsidR="00036450" w:rsidP="004D3011" w:rsidRDefault="00DF2A82" w14:paraId="50DE3865" w14:textId="77777777">
            <w:pPr>
              <w:rPr>
                <w:rFonts w:cs="Segoe UI" w:asciiTheme="majorHAnsi" w:hAnsiTheme="majorHAnsi"/>
                <w:color w:val="4A4A4A"/>
                <w:szCs w:val="18"/>
                <w:shd w:val="clear" w:color="auto" w:fill="FFFFFF"/>
              </w:rPr>
            </w:pPr>
            <w:r w:rsidRPr="00DF2A82">
              <w:rPr>
                <w:rFonts w:cs="Segoe UI" w:asciiTheme="majorHAnsi" w:hAnsiTheme="majorHAnsi"/>
                <w:color w:val="4A4A4A"/>
                <w:szCs w:val="18"/>
                <w:shd w:val="clear" w:color="auto" w:fill="FFFFFF"/>
              </w:rPr>
              <w:t>Snake is a game where the player maneuvers a line which grows in length, with the line itself being a primary obstacle. There is no standard version of the game. The concept originated in the 1976 arcade game Blockade, and its simplicity has led to many implementations (some of which have the word snake or worm in the title).</w:t>
            </w:r>
          </w:p>
          <w:p w:rsidR="00DF2A82" w:rsidP="00DF2A82" w:rsidRDefault="00DF2A82" w14:paraId="78265AAC" w14:textId="77777777">
            <w:pPr>
              <w:pStyle w:val="Heading2"/>
            </w:pPr>
            <w:r>
              <w:t>ALGORITHM/PROPOSED METHOD</w:t>
            </w:r>
          </w:p>
          <w:p w:rsidR="00DF2A82" w:rsidP="71446BF8" w:rsidRDefault="00DF2A82" w14:paraId="68BE43D3" w14:textId="38967A31">
            <w:pPr>
              <w:rPr>
                <w:rFonts w:ascii="Century Gothic" w:hAnsi="Century Gothic" w:asciiTheme="majorAscii" w:hAnsiTheme="majorAscii"/>
                <w:color w:val="666666"/>
              </w:rPr>
            </w:pPr>
            <w:r w:rsidRPr="71446BF8">
              <w:rPr>
                <w:rFonts w:ascii="Century Gothic" w:hAnsi="Century Gothic" w:asciiTheme="majorAscii" w:hAnsiTheme="majorAscii"/>
                <w:sz w:val="16"/>
                <w:szCs w:val="16"/>
              </w:rPr>
              <w:t xml:space="preserve">The above game is implemented using the Data structure called linked Arrays.</w:t>
            </w:r>
          </w:p>
          <w:p w:rsidR="00DF2A82" w:rsidP="71446BF8" w:rsidRDefault="00DF2A82" w14:textId="31E6A1CD" w14:paraId="47F1D869">
            <w:pPr>
              <w:rPr>
                <w:rFonts w:ascii="Century Gothic" w:hAnsi="Century Gothic" w:asciiTheme="majorAscii" w:hAnsiTheme="majorAscii"/>
                <w:color w:val="666666"/>
              </w:rPr>
            </w:pPr>
            <w:r w:rsidRPr="71446BF8">
              <w:rPr>
                <w:rFonts w:ascii="Century Gothic" w:hAnsi="Century Gothic" w:asciiTheme="majorAscii" w:hAnsiTheme="majorAscii"/>
                <w:sz w:val="16"/>
                <w:szCs w:val="16"/>
              </w:rPr>
              <w:t xml:space="preserve"> </w:t>
            </w:r>
            <w:bookmarkStart w:name="_GoBack" w:id="0"/>
            <w:bookmarkEnd w:id="0"/>
          </w:p>
          <w:p w:rsidR="71446BF8" w:rsidP="71446BF8" w:rsidRDefault="71446BF8" w14:paraId="54CBD74F" w14:textId="5D80ADD4">
            <w:pPr>
              <w:pStyle w:val="Normal"/>
              <w:rPr>
                <w:rFonts w:ascii="Century Gothic" w:hAnsi="Century Gothic" w:asciiTheme="majorAscii" w:hAnsiTheme="majorAscii"/>
                <w:sz w:val="16"/>
                <w:szCs w:val="16"/>
              </w:rPr>
            </w:pPr>
          </w:p>
          <w:p w:rsidR="00DF2A82" w:rsidP="00DF2A82" w:rsidRDefault="00DF2A82" w14:paraId="3B80D2F5" w14:textId="77777777">
            <w:pPr>
              <w:rPr>
                <w:rFonts w:asciiTheme="majorHAnsi" w:hAnsiTheme="majorHAnsi"/>
              </w:rPr>
            </w:pPr>
            <w:r>
              <w:drawing>
                <wp:inline wp14:editId="310904E1" wp14:anchorId="1FF3FBC4">
                  <wp:extent cx="3727450" cy="3581400"/>
                  <wp:effectExtent l="0" t="0" r="6350" b="0"/>
                  <wp:docPr id="379001571" name="Picture 5" title=""/>
                  <wp:cNvGraphicFramePr>
                    <a:graphicFrameLocks noChangeAspect="1"/>
                  </wp:cNvGraphicFramePr>
                  <a:graphic>
                    <a:graphicData uri="http://schemas.openxmlformats.org/drawingml/2006/picture">
                      <pic:pic>
                        <pic:nvPicPr>
                          <pic:cNvPr id="0" name="Picture 5"/>
                          <pic:cNvPicPr/>
                        </pic:nvPicPr>
                        <pic:blipFill>
                          <a:blip r:embed="R3669f220e95a48a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27450" cy="3581400"/>
                          </a:xfrm>
                          <a:prstGeom prst="rect">
                            <a:avLst/>
                          </a:prstGeom>
                        </pic:spPr>
                      </pic:pic>
                    </a:graphicData>
                  </a:graphic>
                </wp:inline>
              </w:drawing>
            </w:r>
          </w:p>
          <w:p w:rsidR="00DF2A82" w:rsidP="00DF2A82" w:rsidRDefault="00DF2A82" w14:paraId="5829E5DB" w14:textId="77777777">
            <w:pPr>
              <w:rPr>
                <w:rFonts w:asciiTheme="majorHAnsi" w:hAnsiTheme="majorHAnsi"/>
              </w:rPr>
            </w:pPr>
          </w:p>
          <w:p w:rsidR="00DF2A82" w:rsidP="00DF2A82" w:rsidRDefault="00DF2A82" w14:paraId="5A63EF21" w14:textId="77777777">
            <w:pPr>
              <w:rPr>
                <w:rFonts w:asciiTheme="majorHAnsi" w:hAnsiTheme="majorHAnsi"/>
              </w:rPr>
            </w:pPr>
          </w:p>
          <w:p w:rsidR="00DF2A82" w:rsidP="00DF2A82" w:rsidRDefault="00DF2A82" w14:paraId="46D9A665" w14:textId="77777777">
            <w:pPr>
              <w:rPr>
                <w:rFonts w:asciiTheme="majorHAnsi" w:hAnsiTheme="majorHAnsi"/>
              </w:rPr>
            </w:pPr>
          </w:p>
          <w:p w:rsidR="00DF2A82" w:rsidP="00DF2A82" w:rsidRDefault="00DF2A82" w14:paraId="26D14FA1" w14:textId="77777777">
            <w:pPr>
              <w:rPr>
                <w:rFonts w:asciiTheme="majorHAnsi" w:hAnsiTheme="majorHAnsi"/>
              </w:rPr>
            </w:pPr>
          </w:p>
          <w:p w:rsidR="00DF2A82" w:rsidP="00DF2A82" w:rsidRDefault="00DF2A82" w14:paraId="46E88C49" w14:textId="77777777">
            <w:pPr>
              <w:rPr>
                <w:rFonts w:asciiTheme="majorHAnsi" w:hAnsiTheme="majorHAnsi"/>
              </w:rPr>
            </w:pPr>
          </w:p>
          <w:p w:rsidR="00DF2A82" w:rsidP="00DF2A82" w:rsidRDefault="00DF2A82" w14:paraId="625A9A38" w14:textId="77777777">
            <w:pPr>
              <w:rPr>
                <w:rFonts w:asciiTheme="majorHAnsi" w:hAnsiTheme="majorHAnsi"/>
              </w:rPr>
            </w:pPr>
          </w:p>
          <w:p w:rsidR="00DF2A82" w:rsidP="00DF2A82" w:rsidRDefault="00DF2A82" w14:paraId="48DB3E0B" w14:textId="77777777">
            <w:pPr>
              <w:rPr>
                <w:rFonts w:asciiTheme="majorHAnsi" w:hAnsiTheme="majorHAnsi"/>
              </w:rPr>
            </w:pPr>
          </w:p>
          <w:p w:rsidR="001D30E0" w:rsidP="001D30E0" w:rsidRDefault="00DF2A82" w14:paraId="1DE814D3" w14:textId="77777777">
            <w:pPr>
              <w:rPr>
                <w:rFonts w:asciiTheme="majorHAnsi" w:hAnsiTheme="majorHAnsi"/>
              </w:rPr>
            </w:pPr>
            <w:r>
              <w:rPr>
                <w:rFonts w:asciiTheme="majorHAnsi" w:hAnsiTheme="majorHAnsi"/>
              </w:rPr>
              <w:t xml:space="preserve">These various AASCI characters are used to </w:t>
            </w:r>
            <w:r w:rsidR="001D30E0">
              <w:rPr>
                <w:rFonts w:asciiTheme="majorHAnsi" w:hAnsiTheme="majorHAnsi"/>
              </w:rPr>
              <w:t xml:space="preserve">design the borders and body parts of snake and design the obstacle or frog. Two different AASCI characters are used to design the snake to differentiate the head and body. </w:t>
            </w:r>
          </w:p>
          <w:p w:rsidRPr="001D30E0" w:rsidR="001D30E0" w:rsidP="001D30E0" w:rsidRDefault="001D30E0" w14:paraId="6B739A8C" w14:textId="77777777">
            <w:pPr>
              <w:pStyle w:val="Heading2"/>
            </w:pPr>
            <w:r>
              <w:t>SOURCE CODE:</w:t>
            </w:r>
          </w:p>
          <w:p w:rsidR="001D30E0" w:rsidP="001D30E0" w:rsidRDefault="001D30E0" w14:paraId="4CFCDA08" w14:textId="77777777">
            <w:r>
              <w:t>#include&lt;stdio.h&gt;</w:t>
            </w:r>
          </w:p>
          <w:p w:rsidR="001D30E0" w:rsidP="001D30E0" w:rsidRDefault="001D30E0" w14:paraId="1B453169" w14:textId="77777777">
            <w:r>
              <w:t>#include&lt;windows.h&gt;</w:t>
            </w:r>
          </w:p>
          <w:p w:rsidR="001D30E0" w:rsidP="001D30E0" w:rsidRDefault="001D30E0" w14:paraId="48854E14" w14:textId="77777777">
            <w:r>
              <w:t>#include&lt;stdlib.h&gt;</w:t>
            </w:r>
          </w:p>
          <w:p w:rsidR="001D30E0" w:rsidP="001D30E0" w:rsidRDefault="001D30E0" w14:paraId="3D11334D" w14:textId="77777777">
            <w:r>
              <w:t>#include&lt;conio.h&gt;</w:t>
            </w:r>
          </w:p>
          <w:p w:rsidR="001D30E0" w:rsidP="001D30E0" w:rsidRDefault="001D30E0" w14:paraId="57E9E93D" w14:textId="77777777">
            <w:r>
              <w:t>#include&lt;time.h&gt;</w:t>
            </w:r>
          </w:p>
          <w:p w:rsidR="001D30E0" w:rsidP="001D30E0" w:rsidRDefault="001D30E0" w14:paraId="43A5A1F3" w14:textId="77777777"/>
          <w:p w:rsidR="001D30E0" w:rsidP="001D30E0" w:rsidRDefault="001D30E0" w14:paraId="4442CA7C" w14:textId="77777777">
            <w:r>
              <w:t>#define N 20</w:t>
            </w:r>
          </w:p>
          <w:p w:rsidR="001D30E0" w:rsidP="001D30E0" w:rsidRDefault="001D30E0" w14:paraId="515EBD67" w14:textId="77777777">
            <w:r>
              <w:t>#define M 40</w:t>
            </w:r>
          </w:p>
          <w:p w:rsidR="001D30E0" w:rsidP="001D30E0" w:rsidRDefault="001D30E0" w14:paraId="3A9507C3" w14:textId="77777777"/>
          <w:p w:rsidR="001D30E0" w:rsidP="001D30E0" w:rsidRDefault="001D30E0" w14:paraId="02579A89" w14:textId="77777777">
            <w:r>
              <w:t>int i,j,Field[N][M],x,y,Gy,Head,Tail,Game,Frogs,a,b,var,dir,Score,HighScore,Speed=99;</w:t>
            </w:r>
          </w:p>
          <w:p w:rsidR="001D30E0" w:rsidP="001D30E0" w:rsidRDefault="001D30E0" w14:paraId="75D03350" w14:textId="77777777">
            <w:r>
              <w:t>FILE *f;</w:t>
            </w:r>
          </w:p>
          <w:p w:rsidR="001D30E0" w:rsidP="001D30E0" w:rsidRDefault="001D30E0" w14:paraId="4F4D7116" w14:textId="77777777"/>
          <w:p w:rsidR="001D30E0" w:rsidP="001D30E0" w:rsidRDefault="001D30E0" w14:paraId="68F82E7C" w14:textId="77777777">
            <w:r>
              <w:t>void print();              /// TO CREATING GAME ENVIRONMENT</w:t>
            </w:r>
          </w:p>
          <w:p w:rsidR="001D30E0" w:rsidP="001D30E0" w:rsidRDefault="001D30E0" w14:paraId="141C2E8E" w14:textId="77777777"/>
          <w:p w:rsidR="001D30E0" w:rsidP="001D30E0" w:rsidRDefault="001D30E0" w14:paraId="1832B975" w14:textId="77777777">
            <w:r>
              <w:t>void snakeinitialization();/// TO PLACE THE SNAKE AT CENTER OF THE ENVIRONMENT</w:t>
            </w:r>
          </w:p>
          <w:p w:rsidR="001D30E0" w:rsidP="001D30E0" w:rsidRDefault="001D30E0" w14:paraId="6D0175FF" w14:textId="77777777"/>
          <w:p w:rsidR="001D30E0" w:rsidP="001D30E0" w:rsidRDefault="001D30E0" w14:paraId="6C18B630" w14:textId="77777777">
            <w:r>
              <w:t>void ResetScreenposition();/// TO PLACE GAME ENVIRONMENT CONSTANTLY AT THE</w:t>
            </w:r>
          </w:p>
          <w:p w:rsidR="001D30E0" w:rsidP="001D30E0" w:rsidRDefault="001D30E0" w14:paraId="0B1247B3" w14:textId="77777777"/>
          <w:p w:rsidR="001D30E0" w:rsidP="001D30E0" w:rsidRDefault="001D30E0" w14:paraId="57556608" w14:textId="77777777">
            <w:r>
              <w:t>void Random();             /// TO PLACE FROG IN RANDOM POSITION</w:t>
            </w:r>
          </w:p>
          <w:p w:rsidR="001D30E0" w:rsidP="001D30E0" w:rsidRDefault="001D30E0" w14:paraId="0238301B" w14:textId="77777777"/>
          <w:p w:rsidR="001D30E0" w:rsidP="001D30E0" w:rsidRDefault="001D30E0" w14:paraId="409A1E33" w14:textId="77777777">
            <w:r>
              <w:t>int getch_noblock();       /// TO DETECT IF A KEY IS PRESSED FROM KEYBOARD</w:t>
            </w:r>
          </w:p>
          <w:p w:rsidR="001D30E0" w:rsidP="001D30E0" w:rsidRDefault="001D30E0" w14:paraId="738572AD" w14:textId="77777777"/>
          <w:p w:rsidR="001D30E0" w:rsidP="001D30E0" w:rsidRDefault="001D30E0" w14:paraId="618D5A1F" w14:textId="77777777">
            <w:r>
              <w:t>void movement();           /// TO MODEL THE MOVEMENT OF THE SNAKE</w:t>
            </w:r>
          </w:p>
          <w:p w:rsidR="001D30E0" w:rsidP="001D30E0" w:rsidRDefault="001D30E0" w14:paraId="06C73A19" w14:textId="77777777"/>
          <w:p w:rsidR="001D30E0" w:rsidP="001D30E0" w:rsidRDefault="001D30E0" w14:paraId="240C749A" w14:textId="77777777">
            <w:r>
              <w:t>void TailRemove();         /// TO ADJUST THE TAIL POSITION WHILE MOVEMENT</w:t>
            </w:r>
          </w:p>
          <w:p w:rsidR="001D30E0" w:rsidP="001D30E0" w:rsidRDefault="001D30E0" w14:paraId="0CE1EF2C" w14:textId="77777777"/>
          <w:p w:rsidR="001D30E0" w:rsidP="001D30E0" w:rsidRDefault="001D30E0" w14:paraId="52A11970" w14:textId="77777777">
            <w:r>
              <w:t>void main()</w:t>
            </w:r>
          </w:p>
          <w:p w:rsidR="001D30E0" w:rsidP="001D30E0" w:rsidRDefault="001D30E0" w14:paraId="0959CF35" w14:textId="77777777">
            <w:r>
              <w:t>{</w:t>
            </w:r>
          </w:p>
          <w:p w:rsidR="001D30E0" w:rsidP="001D30E0" w:rsidRDefault="001D30E0" w14:paraId="556EDED9" w14:textId="77777777">
            <w:r>
              <w:t xml:space="preserve">    snakeinitialization();</w:t>
            </w:r>
          </w:p>
          <w:p w:rsidR="001D30E0" w:rsidP="001D30E0" w:rsidRDefault="001D30E0" w14:paraId="19680652" w14:textId="77777777">
            <w:r>
              <w:t xml:space="preserve">    while(Game==0)</w:t>
            </w:r>
          </w:p>
          <w:p w:rsidR="001D30E0" w:rsidP="001D30E0" w:rsidRDefault="001D30E0" w14:paraId="46C74950" w14:textId="77777777">
            <w:r>
              <w:t xml:space="preserve">    {</w:t>
            </w:r>
          </w:p>
          <w:p w:rsidR="001D30E0" w:rsidP="001D30E0" w:rsidRDefault="001D30E0" w14:paraId="66544D83" w14:textId="77777777">
            <w:r>
              <w:t xml:space="preserve">        print();</w:t>
            </w:r>
          </w:p>
          <w:p w:rsidR="001D30E0" w:rsidP="001D30E0" w:rsidRDefault="001D30E0" w14:paraId="4B2E976C" w14:textId="77777777">
            <w:r>
              <w:t xml:space="preserve">        ResetScreenposition();</w:t>
            </w:r>
          </w:p>
          <w:p w:rsidR="001D30E0" w:rsidP="001D30E0" w:rsidRDefault="001D30E0" w14:paraId="5573D53D" w14:textId="77777777">
            <w:r>
              <w:t xml:space="preserve">        Random();</w:t>
            </w:r>
          </w:p>
          <w:p w:rsidR="001D30E0" w:rsidP="001D30E0" w:rsidRDefault="001D30E0" w14:paraId="57C8582E" w14:textId="77777777">
            <w:r>
              <w:t xml:space="preserve">        movement();</w:t>
            </w:r>
          </w:p>
          <w:p w:rsidR="001D30E0" w:rsidP="001D30E0" w:rsidRDefault="001D30E0" w14:paraId="3BEBC071" w14:textId="77777777">
            <w:r>
              <w:t xml:space="preserve">        TailRemove();</w:t>
            </w:r>
          </w:p>
          <w:p w:rsidR="001D30E0" w:rsidP="001D30E0" w:rsidRDefault="001D30E0" w14:paraId="5E427FD2" w14:textId="77777777">
            <w:r>
              <w:t xml:space="preserve">        Sleep(Speed);</w:t>
            </w:r>
          </w:p>
          <w:p w:rsidR="001D30E0" w:rsidP="001D30E0" w:rsidRDefault="001D30E0" w14:paraId="382E9426" w14:textId="77777777">
            <w:r>
              <w:t xml:space="preserve">    }</w:t>
            </w:r>
          </w:p>
          <w:p w:rsidR="001D30E0" w:rsidP="001D30E0" w:rsidRDefault="001D30E0" w14:paraId="6DF64F1E" w14:textId="77777777">
            <w:r>
              <w:t>}</w:t>
            </w:r>
          </w:p>
          <w:p w:rsidR="001D30E0" w:rsidP="001D30E0" w:rsidRDefault="001D30E0" w14:paraId="1D461F85" w14:textId="77777777">
            <w:r>
              <w:t>void print()</w:t>
            </w:r>
          </w:p>
          <w:p w:rsidR="001D30E0" w:rsidP="001D30E0" w:rsidRDefault="001D30E0" w14:paraId="26340144" w14:textId="77777777">
            <w:r>
              <w:t>{</w:t>
            </w:r>
          </w:p>
          <w:p w:rsidR="001D30E0" w:rsidP="001D30E0" w:rsidRDefault="001D30E0" w14:paraId="34216046" w14:textId="77777777">
            <w:r>
              <w:t xml:space="preserve">    ///CREATING A SQUARE FOR GAME ENVIRONMENT</w:t>
            </w:r>
          </w:p>
          <w:p w:rsidR="001D30E0" w:rsidP="001D30E0" w:rsidRDefault="001D30E0" w14:paraId="7F773DB6" w14:textId="77777777">
            <w:r>
              <w:t xml:space="preserve">    ///1ST LINE</w:t>
            </w:r>
          </w:p>
          <w:p w:rsidR="001D30E0" w:rsidP="001D30E0" w:rsidRDefault="001D30E0" w14:paraId="1C87589E" w14:textId="77777777">
            <w:r>
              <w:t xml:space="preserve">    for(i=0;i&lt;=M+1;i++)</w:t>
            </w:r>
          </w:p>
          <w:p w:rsidR="001D30E0" w:rsidP="001D30E0" w:rsidRDefault="001D30E0" w14:paraId="0F5F75A6" w14:textId="77777777">
            <w:r>
              <w:t xml:space="preserve">    {</w:t>
            </w:r>
          </w:p>
          <w:p w:rsidR="001D30E0" w:rsidP="001D30E0" w:rsidRDefault="001D30E0" w14:paraId="5C312962" w14:textId="77777777">
            <w:r>
              <w:t xml:space="preserve">        if(i==0)</w:t>
            </w:r>
          </w:p>
          <w:p w:rsidR="001D30E0" w:rsidP="001D30E0" w:rsidRDefault="001D30E0" w14:paraId="650D8AC3" w14:textId="77777777">
            <w:r>
              <w:t xml:space="preserve">            printf("%c",201);</w:t>
            </w:r>
          </w:p>
          <w:p w:rsidR="001D30E0" w:rsidP="001D30E0" w:rsidRDefault="001D30E0" w14:paraId="539145D6" w14:textId="77777777">
            <w:r>
              <w:t xml:space="preserve">        else if(i==M+1)</w:t>
            </w:r>
          </w:p>
          <w:p w:rsidR="001D30E0" w:rsidP="001D30E0" w:rsidRDefault="001D30E0" w14:paraId="07310B45" w14:textId="77777777">
            <w:r>
              <w:t xml:space="preserve">            printf("%c",187);</w:t>
            </w:r>
          </w:p>
          <w:p w:rsidR="001D30E0" w:rsidP="001D30E0" w:rsidRDefault="001D30E0" w14:paraId="7F8A1873" w14:textId="77777777">
            <w:r>
              <w:t xml:space="preserve">        else</w:t>
            </w:r>
          </w:p>
          <w:p w:rsidR="001D30E0" w:rsidP="001D30E0" w:rsidRDefault="001D30E0" w14:paraId="6FD8F16E" w14:textId="77777777">
            <w:r>
              <w:t xml:space="preserve">            printf("%c",205);</w:t>
            </w:r>
          </w:p>
          <w:p w:rsidR="001D30E0" w:rsidP="001D30E0" w:rsidRDefault="001D30E0" w14:paraId="70B2FA53" w14:textId="77777777">
            <w:r>
              <w:t xml:space="preserve">    }</w:t>
            </w:r>
          </w:p>
          <w:p w:rsidR="001D30E0" w:rsidP="001D30E0" w:rsidRDefault="001D30E0" w14:paraId="1D3A3B9D" w14:textId="77777777">
            <w:r>
              <w:lastRenderedPageBreak/>
              <w:t xml:space="preserve">    printf("Current Score: %d   High Score: %d",Score,HighScore);</w:t>
            </w:r>
          </w:p>
          <w:p w:rsidR="001D30E0" w:rsidP="001D30E0" w:rsidRDefault="001D30E0" w14:paraId="5E0DBA71" w14:textId="77777777">
            <w:r>
              <w:t xml:space="preserve">    printf("\n");</w:t>
            </w:r>
          </w:p>
          <w:p w:rsidR="001D30E0" w:rsidP="001D30E0" w:rsidRDefault="001D30E0" w14:paraId="4FB67B09" w14:textId="77777777">
            <w:r>
              <w:t xml:space="preserve">    ///MIDDLE AREAS</w:t>
            </w:r>
          </w:p>
          <w:p w:rsidR="001D30E0" w:rsidP="001D30E0" w:rsidRDefault="001D30E0" w14:paraId="269AD705" w14:textId="77777777">
            <w:r>
              <w:t xml:space="preserve">    for(i=0;i&lt;N;i++)</w:t>
            </w:r>
          </w:p>
          <w:p w:rsidR="001D30E0" w:rsidP="001D30E0" w:rsidRDefault="001D30E0" w14:paraId="1D37B0FD" w14:textId="77777777">
            <w:r>
              <w:t xml:space="preserve">    {</w:t>
            </w:r>
          </w:p>
          <w:p w:rsidR="001D30E0" w:rsidP="001D30E0" w:rsidRDefault="001D30E0" w14:paraId="7C8D8909" w14:textId="77777777">
            <w:r>
              <w:t xml:space="preserve">        printf("%c",186);</w:t>
            </w:r>
          </w:p>
          <w:p w:rsidR="001D30E0" w:rsidP="001D30E0" w:rsidRDefault="001D30E0" w14:paraId="5CCF2823" w14:textId="77777777">
            <w:r>
              <w:t xml:space="preserve">        for(j=0;j&lt;M;j++)</w:t>
            </w:r>
          </w:p>
          <w:p w:rsidR="001D30E0" w:rsidP="001D30E0" w:rsidRDefault="001D30E0" w14:paraId="1243A8F3" w14:textId="77777777">
            <w:r>
              <w:t xml:space="preserve">        {</w:t>
            </w:r>
          </w:p>
          <w:p w:rsidR="001D30E0" w:rsidP="001D30E0" w:rsidRDefault="001D30E0" w14:paraId="48B52AC6" w14:textId="77777777">
            <w:r>
              <w:t xml:space="preserve">            if(Field[i][j] == 0)</w:t>
            </w:r>
          </w:p>
          <w:p w:rsidR="001D30E0" w:rsidP="001D30E0" w:rsidRDefault="001D30E0" w14:paraId="6936C61E" w14:textId="77777777">
            <w:r>
              <w:t xml:space="preserve">                printf(" ");</w:t>
            </w:r>
          </w:p>
          <w:p w:rsidR="001D30E0" w:rsidP="001D30E0" w:rsidRDefault="001D30E0" w14:paraId="755B6515" w14:textId="77777777">
            <w:r>
              <w:t xml:space="preserve">            if(Field[i][j]&gt;0 &amp;&amp; Field[i][j] != Head)</w:t>
            </w:r>
          </w:p>
          <w:p w:rsidR="001D30E0" w:rsidP="001D30E0" w:rsidRDefault="001D30E0" w14:paraId="4E41BDF4" w14:textId="77777777">
            <w:r>
              <w:t xml:space="preserve">                printf("%c",176);</w:t>
            </w:r>
          </w:p>
          <w:p w:rsidR="001D30E0" w:rsidP="001D30E0" w:rsidRDefault="001D30E0" w14:paraId="4B212610" w14:textId="77777777">
            <w:r>
              <w:t xml:space="preserve">            if(Field[i][j] == Head)</w:t>
            </w:r>
          </w:p>
          <w:p w:rsidR="001D30E0" w:rsidP="001D30E0" w:rsidRDefault="001D30E0" w14:paraId="51BE0748" w14:textId="77777777">
            <w:r>
              <w:t xml:space="preserve">                printf("%c",178);</w:t>
            </w:r>
          </w:p>
          <w:p w:rsidR="001D30E0" w:rsidP="001D30E0" w:rsidRDefault="001D30E0" w14:paraId="022A3C56" w14:textId="77777777">
            <w:r>
              <w:t xml:space="preserve">            if(Field[i][j] == -1)</w:t>
            </w:r>
          </w:p>
          <w:p w:rsidR="001D30E0" w:rsidP="001D30E0" w:rsidRDefault="001D30E0" w14:paraId="2959674A" w14:textId="77777777">
            <w:r>
              <w:t xml:space="preserve">                printf("%c",15);</w:t>
            </w:r>
          </w:p>
          <w:p w:rsidR="001D30E0" w:rsidP="001D30E0" w:rsidRDefault="001D30E0" w14:paraId="65DC56A1" w14:textId="77777777">
            <w:r>
              <w:t xml:space="preserve">            if(j == M-1)</w:t>
            </w:r>
          </w:p>
          <w:p w:rsidR="001D30E0" w:rsidP="001D30E0" w:rsidRDefault="001D30E0" w14:paraId="50F439AD" w14:textId="77777777">
            <w:r>
              <w:t xml:space="preserve">                printf("%c\n",186);</w:t>
            </w:r>
          </w:p>
          <w:p w:rsidR="001D30E0" w:rsidP="001D30E0" w:rsidRDefault="001D30E0" w14:paraId="44557DDC" w14:textId="77777777">
            <w:r>
              <w:t xml:space="preserve">        }</w:t>
            </w:r>
          </w:p>
          <w:p w:rsidR="001D30E0" w:rsidP="001D30E0" w:rsidRDefault="001D30E0" w14:paraId="1ECA3CDC" w14:textId="77777777">
            <w:r>
              <w:t xml:space="preserve">    }</w:t>
            </w:r>
          </w:p>
          <w:p w:rsidR="001D30E0" w:rsidP="001D30E0" w:rsidRDefault="001D30E0" w14:paraId="4F8D98E4" w14:textId="77777777">
            <w:r>
              <w:t xml:space="preserve">    ///LAST LINE</w:t>
            </w:r>
          </w:p>
          <w:p w:rsidR="001D30E0" w:rsidP="001D30E0" w:rsidRDefault="001D30E0" w14:paraId="062F3BEC" w14:textId="77777777">
            <w:r>
              <w:t xml:space="preserve">    for(i=0;i&lt;=M+1;i++)</w:t>
            </w:r>
          </w:p>
          <w:p w:rsidR="001D30E0" w:rsidP="001D30E0" w:rsidRDefault="001D30E0" w14:paraId="5D1A7F16" w14:textId="77777777">
            <w:r>
              <w:t xml:space="preserve">    {</w:t>
            </w:r>
          </w:p>
          <w:p w:rsidR="001D30E0" w:rsidP="001D30E0" w:rsidRDefault="001D30E0" w14:paraId="5C8A4B3A" w14:textId="77777777">
            <w:r>
              <w:t xml:space="preserve">        if(i==0)</w:t>
            </w:r>
          </w:p>
          <w:p w:rsidR="001D30E0" w:rsidP="001D30E0" w:rsidRDefault="001D30E0" w14:paraId="4074E0EA" w14:textId="77777777">
            <w:r>
              <w:t xml:space="preserve">            printf("%c",200);</w:t>
            </w:r>
          </w:p>
          <w:p w:rsidR="001D30E0" w:rsidP="001D30E0" w:rsidRDefault="001D30E0" w14:paraId="5EE5399D" w14:textId="77777777">
            <w:r>
              <w:t xml:space="preserve">        else if(i==M+1)</w:t>
            </w:r>
          </w:p>
          <w:p w:rsidR="001D30E0" w:rsidP="001D30E0" w:rsidRDefault="001D30E0" w14:paraId="1AE01640" w14:textId="77777777">
            <w:r>
              <w:t xml:space="preserve">            printf("%c",188);</w:t>
            </w:r>
          </w:p>
          <w:p w:rsidR="001D30E0" w:rsidP="001D30E0" w:rsidRDefault="001D30E0" w14:paraId="21C26367" w14:textId="77777777">
            <w:r>
              <w:t xml:space="preserve">        else</w:t>
            </w:r>
          </w:p>
          <w:p w:rsidR="001D30E0" w:rsidP="001D30E0" w:rsidRDefault="001D30E0" w14:paraId="396C2B34" w14:textId="77777777">
            <w:r>
              <w:t xml:space="preserve">            printf("%c",205);</w:t>
            </w:r>
          </w:p>
          <w:p w:rsidR="001D30E0" w:rsidP="001D30E0" w:rsidRDefault="001D30E0" w14:paraId="05C239FE" w14:textId="77777777">
            <w:r>
              <w:t xml:space="preserve">    }</w:t>
            </w:r>
          </w:p>
          <w:p w:rsidR="001D30E0" w:rsidP="001D30E0" w:rsidRDefault="001D30E0" w14:paraId="07377F6C" w14:textId="77777777">
            <w:r>
              <w:t>}</w:t>
            </w:r>
          </w:p>
          <w:p w:rsidR="001D30E0" w:rsidP="001D30E0" w:rsidRDefault="001D30E0" w14:paraId="772003E9" w14:textId="77777777">
            <w:r>
              <w:t>void snakeinitialization()</w:t>
            </w:r>
          </w:p>
          <w:p w:rsidR="001D30E0" w:rsidP="001D30E0" w:rsidRDefault="001D30E0" w14:paraId="2242EBE5" w14:textId="77777777">
            <w:r>
              <w:t>{</w:t>
            </w:r>
          </w:p>
          <w:p w:rsidR="001D30E0" w:rsidP="001D30E0" w:rsidRDefault="001D30E0" w14:paraId="7C60798B" w14:textId="77777777">
            <w:r>
              <w:t xml:space="preserve">    f=fopen("HighScore.txt","r");   /// TO ACCESS HIGH SCORE FILE</w:t>
            </w:r>
          </w:p>
          <w:p w:rsidR="001D30E0" w:rsidP="001D30E0" w:rsidRDefault="001D30E0" w14:paraId="1C23C308" w14:textId="77777777">
            <w:r>
              <w:t xml:space="preserve">    fscanf(f,"%d",&amp;HighScore);</w:t>
            </w:r>
          </w:p>
          <w:p w:rsidR="001D30E0" w:rsidP="001D30E0" w:rsidRDefault="001D30E0" w14:paraId="22FDD55C" w14:textId="77777777">
            <w:r>
              <w:t xml:space="preserve">    fclose(f);</w:t>
            </w:r>
          </w:p>
          <w:p w:rsidR="001D30E0" w:rsidP="001D30E0" w:rsidRDefault="001D30E0" w14:paraId="7EEF00E3" w14:textId="77777777">
            <w:r>
              <w:t xml:space="preserve">    ///TO PLACE THE SNAKE AT CENTER OF THE ENVIRONMENT</w:t>
            </w:r>
          </w:p>
          <w:p w:rsidR="001D30E0" w:rsidP="001D30E0" w:rsidRDefault="001D30E0" w14:paraId="3201F5D5" w14:textId="77777777">
            <w:r>
              <w:t xml:space="preserve">    for(i=0;i&lt;N;i++)</w:t>
            </w:r>
          </w:p>
          <w:p w:rsidR="001D30E0" w:rsidP="001D30E0" w:rsidRDefault="001D30E0" w14:paraId="1040BF7A" w14:textId="77777777">
            <w:r>
              <w:t xml:space="preserve">    {</w:t>
            </w:r>
          </w:p>
          <w:p w:rsidR="001D30E0" w:rsidP="001D30E0" w:rsidRDefault="001D30E0" w14:paraId="1EFE6FA8" w14:textId="77777777">
            <w:r>
              <w:t xml:space="preserve">        for(j=0;j&lt;M;j++)</w:t>
            </w:r>
          </w:p>
          <w:p w:rsidR="001D30E0" w:rsidP="001D30E0" w:rsidRDefault="001D30E0" w14:paraId="220E4CAF" w14:textId="77777777">
            <w:r>
              <w:t xml:space="preserve">        {</w:t>
            </w:r>
          </w:p>
          <w:p w:rsidR="001D30E0" w:rsidP="001D30E0" w:rsidRDefault="001D30E0" w14:paraId="19A0A873" w14:textId="77777777">
            <w:r>
              <w:t xml:space="preserve">            Field[i][j]=0;</w:t>
            </w:r>
          </w:p>
          <w:p w:rsidR="001D30E0" w:rsidP="001D30E0" w:rsidRDefault="001D30E0" w14:paraId="436AF335" w14:textId="77777777">
            <w:r>
              <w:t xml:space="preserve">        }</w:t>
            </w:r>
          </w:p>
          <w:p w:rsidR="001D30E0" w:rsidP="001D30E0" w:rsidRDefault="001D30E0" w14:paraId="79011144" w14:textId="77777777">
            <w:r>
              <w:t xml:space="preserve">    }</w:t>
            </w:r>
          </w:p>
          <w:p w:rsidR="001D30E0" w:rsidP="001D30E0" w:rsidRDefault="001D30E0" w14:paraId="390055D0" w14:textId="77777777">
            <w:r>
              <w:t xml:space="preserve">    x=N/2;          /// TO PLACE SNAKE AT MIDDLE OF THE ENVIRONMENT</w:t>
            </w:r>
          </w:p>
          <w:p w:rsidR="001D30E0" w:rsidP="001D30E0" w:rsidRDefault="001D30E0" w14:paraId="5CE8ECFE" w14:textId="77777777">
            <w:r>
              <w:t xml:space="preserve">    y=M/2;</w:t>
            </w:r>
          </w:p>
          <w:p w:rsidR="001D30E0" w:rsidP="001D30E0" w:rsidRDefault="001D30E0" w14:paraId="6ED8C3B5" w14:textId="77777777">
            <w:r>
              <w:t xml:space="preserve">    Gy=y;           /// TEMPORARY ASSIGNMENT</w:t>
            </w:r>
          </w:p>
          <w:p w:rsidR="001D30E0" w:rsidP="001D30E0" w:rsidRDefault="001D30E0" w14:paraId="0CD8E520" w14:textId="77777777">
            <w:r>
              <w:t xml:space="preserve">    Head=5;         /// POINT STORING 5 =&gt; HEAD</w:t>
            </w:r>
          </w:p>
          <w:p w:rsidR="001D30E0" w:rsidP="001D30E0" w:rsidRDefault="001D30E0" w14:paraId="77DAC587" w14:textId="77777777">
            <w:r>
              <w:t xml:space="preserve">    Tail=1;         /// POINT STORING 1 =&gt; TAILS</w:t>
            </w:r>
          </w:p>
          <w:p w:rsidR="001D30E0" w:rsidP="001D30E0" w:rsidRDefault="001D30E0" w14:paraId="1ED8C222" w14:textId="77777777">
            <w:r>
              <w:t xml:space="preserve">    Game=0 ;        /// OTHER PARTS ARE BODIES</w:t>
            </w:r>
          </w:p>
          <w:p w:rsidR="001D30E0" w:rsidP="001D30E0" w:rsidRDefault="001D30E0" w14:paraId="7C9C5004" w14:textId="77777777">
            <w:r>
              <w:t xml:space="preserve">    Frogs=0;        /// INITIAL NUMBER OF FROGS</w:t>
            </w:r>
          </w:p>
          <w:p w:rsidR="001D30E0" w:rsidP="001D30E0" w:rsidRDefault="001D30E0" w14:paraId="13B6961A" w14:textId="77777777">
            <w:r>
              <w:t xml:space="preserve">    dir='d';        /// FOR CONTINUOS MOVEMENT</w:t>
            </w:r>
          </w:p>
          <w:p w:rsidR="001D30E0" w:rsidP="001D30E0" w:rsidRDefault="001D30E0" w14:paraId="5EA9259B" w14:textId="77777777">
            <w:r>
              <w:t xml:space="preserve">    Score=0;        /// INITIAL SCORE</w:t>
            </w:r>
          </w:p>
          <w:p w:rsidR="001D30E0" w:rsidP="001D30E0" w:rsidRDefault="001D30E0" w14:paraId="1A149410" w14:textId="77777777">
            <w:r>
              <w:t xml:space="preserve">    for(i=0;i&lt;Head;i++)</w:t>
            </w:r>
          </w:p>
          <w:p w:rsidR="001D30E0" w:rsidP="001D30E0" w:rsidRDefault="001D30E0" w14:paraId="2280DABE" w14:textId="77777777">
            <w:r>
              <w:t xml:space="preserve">    {</w:t>
            </w:r>
          </w:p>
          <w:p w:rsidR="001D30E0" w:rsidP="001D30E0" w:rsidRDefault="001D30E0" w14:paraId="445475F4" w14:textId="77777777">
            <w:r>
              <w:t xml:space="preserve">        Gy++;</w:t>
            </w:r>
          </w:p>
          <w:p w:rsidR="001D30E0" w:rsidP="001D30E0" w:rsidRDefault="001D30E0" w14:paraId="773DDDB1" w14:textId="77777777">
            <w:r>
              <w:t xml:space="preserve">        Field[x][Gy-Head]=i+1;</w:t>
            </w:r>
          </w:p>
          <w:p w:rsidR="001D30E0" w:rsidP="001D30E0" w:rsidRDefault="001D30E0" w14:paraId="1B6EB727" w14:textId="77777777">
            <w:r>
              <w:t xml:space="preserve">    }</w:t>
            </w:r>
          </w:p>
          <w:p w:rsidR="001D30E0" w:rsidP="001D30E0" w:rsidRDefault="001D30E0" w14:paraId="017523B8" w14:textId="77777777">
            <w:r>
              <w:t>}</w:t>
            </w:r>
          </w:p>
          <w:p w:rsidR="001D30E0" w:rsidP="001D30E0" w:rsidRDefault="001D30E0" w14:paraId="05E80770" w14:textId="77777777">
            <w:r>
              <w:t>void ResetScreenposition()</w:t>
            </w:r>
          </w:p>
          <w:p w:rsidR="001D30E0" w:rsidP="001D30E0" w:rsidRDefault="001D30E0" w14:paraId="31721301" w14:textId="77777777">
            <w:r>
              <w:t>{</w:t>
            </w:r>
          </w:p>
          <w:p w:rsidR="001D30E0" w:rsidP="001D30E0" w:rsidRDefault="001D30E0" w14:paraId="004FDEFF" w14:textId="77777777">
            <w:r>
              <w:t xml:space="preserve">    HANDLE hOut;</w:t>
            </w:r>
          </w:p>
          <w:p w:rsidR="001D30E0" w:rsidP="001D30E0" w:rsidRDefault="001D30E0" w14:paraId="132A97B9" w14:textId="77777777">
            <w:r>
              <w:t xml:space="preserve">    COORD Position;</w:t>
            </w:r>
          </w:p>
          <w:p w:rsidR="001D30E0" w:rsidP="001D30E0" w:rsidRDefault="001D30E0" w14:paraId="640B3D14" w14:textId="77777777">
            <w:r>
              <w:t xml:space="preserve">    hOut=GetStdHandle(STD_OUTPUT_HANDLE);</w:t>
            </w:r>
          </w:p>
          <w:p w:rsidR="001D30E0" w:rsidP="001D30E0" w:rsidRDefault="001D30E0" w14:paraId="1E3326EA" w14:textId="77777777">
            <w:r>
              <w:t xml:space="preserve">    Position.X=0;</w:t>
            </w:r>
          </w:p>
          <w:p w:rsidR="001D30E0" w:rsidP="001D30E0" w:rsidRDefault="001D30E0" w14:paraId="2B68AFEF" w14:textId="77777777">
            <w:r>
              <w:t xml:space="preserve">    Position.Y=0;</w:t>
            </w:r>
          </w:p>
          <w:p w:rsidR="001D30E0" w:rsidP="001D30E0" w:rsidRDefault="001D30E0" w14:paraId="6A321DE4" w14:textId="77777777">
            <w:r>
              <w:lastRenderedPageBreak/>
              <w:t xml:space="preserve">    SetConsoleCursorPosition(hOut,Position);</w:t>
            </w:r>
          </w:p>
          <w:p w:rsidR="001D30E0" w:rsidP="001D30E0" w:rsidRDefault="001D30E0" w14:paraId="1FB1AB44" w14:textId="77777777">
            <w:r>
              <w:t>}</w:t>
            </w:r>
          </w:p>
          <w:p w:rsidR="001D30E0" w:rsidP="001D30E0" w:rsidRDefault="001D30E0" w14:paraId="7E0417B5" w14:textId="77777777">
            <w:r>
              <w:t>void Random()</w:t>
            </w:r>
          </w:p>
          <w:p w:rsidR="001D30E0" w:rsidP="001D30E0" w:rsidRDefault="001D30E0" w14:paraId="7E0E69F2" w14:textId="77777777">
            <w:r>
              <w:t>{</w:t>
            </w:r>
          </w:p>
          <w:p w:rsidR="001D30E0" w:rsidP="001D30E0" w:rsidRDefault="001D30E0" w14:paraId="0A035809" w14:textId="77777777">
            <w:r>
              <w:t xml:space="preserve">    srand(time(0));     ///TO PLACE FROGS AT DIFFERENT POSITIONS</w:t>
            </w:r>
          </w:p>
          <w:p w:rsidR="001D30E0" w:rsidP="001D30E0" w:rsidRDefault="001D30E0" w14:paraId="3D551322" w14:textId="77777777">
            <w:r>
              <w:t xml:space="preserve">    a = 1+rand()%18;</w:t>
            </w:r>
          </w:p>
          <w:p w:rsidR="001D30E0" w:rsidP="001D30E0" w:rsidRDefault="001D30E0" w14:paraId="03CBCC3B" w14:textId="77777777">
            <w:r>
              <w:t xml:space="preserve">    b = 1+rand()%38;</w:t>
            </w:r>
          </w:p>
          <w:p w:rsidR="001D30E0" w:rsidP="001D30E0" w:rsidRDefault="001D30E0" w14:paraId="3C66B4D9" w14:textId="77777777">
            <w:r>
              <w:t xml:space="preserve">    if(Frogs == 0 &amp;&amp; Field[a][b] == 0)</w:t>
            </w:r>
          </w:p>
          <w:p w:rsidR="001D30E0" w:rsidP="001D30E0" w:rsidRDefault="001D30E0" w14:paraId="4B34B243" w14:textId="77777777">
            <w:r>
              <w:t xml:space="preserve">    {</w:t>
            </w:r>
          </w:p>
          <w:p w:rsidR="001D30E0" w:rsidP="001D30E0" w:rsidRDefault="001D30E0" w14:paraId="3FA78E7B" w14:textId="77777777">
            <w:r>
              <w:t xml:space="preserve">        Field[a][b]=-1;</w:t>
            </w:r>
          </w:p>
          <w:p w:rsidR="001D30E0" w:rsidP="001D30E0" w:rsidRDefault="001D30E0" w14:paraId="1A11CBDE" w14:textId="77777777">
            <w:r>
              <w:t xml:space="preserve">        Frogs=1;</w:t>
            </w:r>
          </w:p>
          <w:p w:rsidR="001D30E0" w:rsidP="001D30E0" w:rsidRDefault="001D30E0" w14:paraId="37C6CC8E" w14:textId="77777777">
            <w:r>
              <w:t xml:space="preserve">        if(Speed&gt;10 &amp;&amp; Score != 0)</w:t>
            </w:r>
          </w:p>
          <w:p w:rsidR="001D30E0" w:rsidP="001D30E0" w:rsidRDefault="001D30E0" w14:paraId="60A2334F" w14:textId="77777777">
            <w:r>
              <w:t xml:space="preserve">            Speed-=5;</w:t>
            </w:r>
          </w:p>
          <w:p w:rsidR="001D30E0" w:rsidP="001D30E0" w:rsidRDefault="001D30E0" w14:paraId="499741BA" w14:textId="77777777">
            <w:r>
              <w:t xml:space="preserve">    }</w:t>
            </w:r>
          </w:p>
          <w:p w:rsidR="001D30E0" w:rsidP="001D30E0" w:rsidRDefault="001D30E0" w14:paraId="4AC16937" w14:textId="77777777">
            <w:r>
              <w:t>}</w:t>
            </w:r>
          </w:p>
          <w:p w:rsidR="001D30E0" w:rsidP="001D30E0" w:rsidRDefault="001D30E0" w14:paraId="78EE4B5A" w14:textId="77777777">
            <w:r>
              <w:t>int getch_noblock()</w:t>
            </w:r>
          </w:p>
          <w:p w:rsidR="001D30E0" w:rsidP="001D30E0" w:rsidRDefault="001D30E0" w14:paraId="68CDBCDF" w14:textId="77777777">
            <w:r>
              <w:t>{</w:t>
            </w:r>
          </w:p>
          <w:p w:rsidR="001D30E0" w:rsidP="001D30E0" w:rsidRDefault="001D30E0" w14:paraId="37D3968C" w14:textId="77777777">
            <w:r>
              <w:t xml:space="preserve">    if(kbhit())</w:t>
            </w:r>
          </w:p>
          <w:p w:rsidR="001D30E0" w:rsidP="001D30E0" w:rsidRDefault="001D30E0" w14:paraId="4B43430A" w14:textId="77777777">
            <w:r>
              <w:t xml:space="preserve">        return _getch();</w:t>
            </w:r>
          </w:p>
          <w:p w:rsidR="001D30E0" w:rsidP="001D30E0" w:rsidRDefault="001D30E0" w14:paraId="6E6FA9BA" w14:textId="77777777">
            <w:r>
              <w:t xml:space="preserve">    else</w:t>
            </w:r>
          </w:p>
          <w:p w:rsidR="001D30E0" w:rsidP="001D30E0" w:rsidRDefault="001D30E0" w14:paraId="4CCF2F45" w14:textId="77777777">
            <w:r>
              <w:t xml:space="preserve">        return -1;</w:t>
            </w:r>
          </w:p>
          <w:p w:rsidR="001D30E0" w:rsidP="001D30E0" w:rsidRDefault="001D30E0" w14:paraId="435536B8" w14:textId="77777777">
            <w:r>
              <w:t>}</w:t>
            </w:r>
          </w:p>
          <w:p w:rsidR="001D30E0" w:rsidP="001D30E0" w:rsidRDefault="001D30E0" w14:paraId="372103B7" w14:textId="77777777">
            <w:r>
              <w:t>void movement()</w:t>
            </w:r>
          </w:p>
          <w:p w:rsidR="001D30E0" w:rsidP="001D30E0" w:rsidRDefault="001D30E0" w14:paraId="08985947" w14:textId="77777777">
            <w:r>
              <w:t>{</w:t>
            </w:r>
          </w:p>
          <w:p w:rsidR="001D30E0" w:rsidP="001D30E0" w:rsidRDefault="001D30E0" w14:paraId="57A5AB72" w14:textId="77777777">
            <w:r>
              <w:t xml:space="preserve">    var=getch_noblock();</w:t>
            </w:r>
          </w:p>
          <w:p w:rsidR="001D30E0" w:rsidP="001D30E0" w:rsidRDefault="001D30E0" w14:paraId="09AF062A" w14:textId="77777777">
            <w:r>
              <w:t xml:space="preserve">    var=tolower(var);</w:t>
            </w:r>
          </w:p>
          <w:p w:rsidR="001D30E0" w:rsidP="001D30E0" w:rsidRDefault="001D30E0" w14:paraId="1A8C3341" w14:textId="77777777">
            <w:r>
              <w:t xml:space="preserve">    if(((var =='a' || var =='s') || (var =='d' || var =='w')) &amp;&amp; (abs(dir-var)&gt;5))</w:t>
            </w:r>
          </w:p>
          <w:p w:rsidR="001D30E0" w:rsidP="001D30E0" w:rsidRDefault="001D30E0" w14:paraId="0F970EB8" w14:textId="77777777">
            <w:r>
              <w:t xml:space="preserve">        dir=var;</w:t>
            </w:r>
          </w:p>
          <w:p w:rsidR="001D30E0" w:rsidP="001D30E0" w:rsidRDefault="001D30E0" w14:paraId="311C74F9" w14:textId="77777777">
            <w:r>
              <w:t xml:space="preserve">    if(dir == 'd')</w:t>
            </w:r>
          </w:p>
          <w:p w:rsidR="001D30E0" w:rsidP="001D30E0" w:rsidRDefault="001D30E0" w14:paraId="2BC03CEA" w14:textId="77777777">
            <w:r>
              <w:t xml:space="preserve">    {</w:t>
            </w:r>
          </w:p>
          <w:p w:rsidR="001D30E0" w:rsidP="001D30E0" w:rsidRDefault="001D30E0" w14:paraId="08EDA94A" w14:textId="77777777">
            <w:r>
              <w:t xml:space="preserve">        y++;</w:t>
            </w:r>
          </w:p>
          <w:p w:rsidR="001D30E0" w:rsidP="001D30E0" w:rsidRDefault="001D30E0" w14:paraId="20842BEA" w14:textId="77777777">
            <w:r>
              <w:t xml:space="preserve">        if(Field[x][y] !=0 &amp;&amp; Field[x][y] != -1)  ///TO CHECK IF BODY OF SNAKE COLLIDES</w:t>
            </w:r>
          </w:p>
          <w:p w:rsidR="001D30E0" w:rsidP="001D30E0" w:rsidRDefault="001D30E0" w14:paraId="0995740C" w14:textId="77777777">
            <w:r>
              <w:t xml:space="preserve">            GameOver();</w:t>
            </w:r>
          </w:p>
          <w:p w:rsidR="001D30E0" w:rsidP="001D30E0" w:rsidRDefault="001D30E0" w14:paraId="4591A123" w14:textId="77777777">
            <w:r>
              <w:t xml:space="preserve">        if(y == M-1)</w:t>
            </w:r>
          </w:p>
          <w:p w:rsidR="001D30E0" w:rsidP="001D30E0" w:rsidRDefault="001D30E0" w14:paraId="7EDF9F11" w14:textId="77777777">
            <w:r>
              <w:t xml:space="preserve">            y=0;</w:t>
            </w:r>
          </w:p>
          <w:p w:rsidR="001D30E0" w:rsidP="001D30E0" w:rsidRDefault="001D30E0" w14:paraId="63E649D5" w14:textId="77777777">
            <w:r>
              <w:t xml:space="preserve">        if(Field[x][y] == -1)</w:t>
            </w:r>
          </w:p>
          <w:p w:rsidR="001D30E0" w:rsidP="001D30E0" w:rsidRDefault="001D30E0" w14:paraId="14AB578F" w14:textId="77777777">
            <w:r>
              <w:t xml:space="preserve">        {</w:t>
            </w:r>
          </w:p>
          <w:p w:rsidR="001D30E0" w:rsidP="001D30E0" w:rsidRDefault="001D30E0" w14:paraId="0C4AC100" w14:textId="77777777">
            <w:r>
              <w:t xml:space="preserve">            Frogs=0;    /// TO CREATE NEW FROG ON NEXT LOOP</w:t>
            </w:r>
          </w:p>
          <w:p w:rsidR="001D30E0" w:rsidP="001D30E0" w:rsidRDefault="001D30E0" w14:paraId="2ADACB62" w14:textId="77777777">
            <w:r>
              <w:t xml:space="preserve">            Tail-=2;    /// TO INCREASE THE SNAKE LENGTH</w:t>
            </w:r>
          </w:p>
          <w:p w:rsidR="001D30E0" w:rsidP="001D30E0" w:rsidRDefault="001D30E0" w14:paraId="26B932CA" w14:textId="77777777">
            <w:r>
              <w:t xml:space="preserve">            Score+=5;    /// TO INCREASE THE SCORE</w:t>
            </w:r>
          </w:p>
          <w:p w:rsidR="001D30E0" w:rsidP="001D30E0" w:rsidRDefault="001D30E0" w14:paraId="29DE2E19" w14:textId="77777777">
            <w:r>
              <w:t xml:space="preserve">        }</w:t>
            </w:r>
          </w:p>
          <w:p w:rsidR="001D30E0" w:rsidP="001D30E0" w:rsidRDefault="001D30E0" w14:paraId="4B9B5032" w14:textId="77777777">
            <w:r>
              <w:t xml:space="preserve">        Head++;</w:t>
            </w:r>
          </w:p>
          <w:p w:rsidR="001D30E0" w:rsidP="001D30E0" w:rsidRDefault="001D30E0" w14:paraId="20606336" w14:textId="77777777">
            <w:r>
              <w:t xml:space="preserve">        Field[x][y]=Head;</w:t>
            </w:r>
          </w:p>
          <w:p w:rsidR="001D30E0" w:rsidP="001D30E0" w:rsidRDefault="001D30E0" w14:paraId="2CCAC850" w14:textId="77777777">
            <w:r>
              <w:t xml:space="preserve">    }</w:t>
            </w:r>
          </w:p>
          <w:p w:rsidR="001D30E0" w:rsidP="001D30E0" w:rsidRDefault="001D30E0" w14:paraId="7A7379A7" w14:textId="77777777">
            <w:r>
              <w:t xml:space="preserve">    if(dir == 'a')</w:t>
            </w:r>
          </w:p>
          <w:p w:rsidR="001D30E0" w:rsidP="001D30E0" w:rsidRDefault="001D30E0" w14:paraId="3B0EFEA5" w14:textId="77777777">
            <w:r>
              <w:t xml:space="preserve">    {</w:t>
            </w:r>
          </w:p>
          <w:p w:rsidR="001D30E0" w:rsidP="001D30E0" w:rsidRDefault="001D30E0" w14:paraId="494BC6E6" w14:textId="77777777">
            <w:r>
              <w:t xml:space="preserve">        y--;</w:t>
            </w:r>
          </w:p>
          <w:p w:rsidR="001D30E0" w:rsidP="001D30E0" w:rsidRDefault="001D30E0" w14:paraId="7B1A3FEA" w14:textId="77777777">
            <w:r>
              <w:t xml:space="preserve">        if(Field[x][y] !=0 &amp;&amp; Field[x][y] != -1)    /// TO CHECK IF BODY OF SNAKE COLLIDES</w:t>
            </w:r>
          </w:p>
          <w:p w:rsidR="001D30E0" w:rsidP="001D30E0" w:rsidRDefault="001D30E0" w14:paraId="3912F675" w14:textId="77777777">
            <w:r>
              <w:t xml:space="preserve">            GameOver();</w:t>
            </w:r>
          </w:p>
          <w:p w:rsidR="001D30E0" w:rsidP="001D30E0" w:rsidRDefault="001D30E0" w14:paraId="2785C97C" w14:textId="77777777">
            <w:r>
              <w:t xml:space="preserve">        if(y == 0)</w:t>
            </w:r>
          </w:p>
          <w:p w:rsidR="001D30E0" w:rsidP="001D30E0" w:rsidRDefault="001D30E0" w14:paraId="528F71DD" w14:textId="77777777">
            <w:r>
              <w:t xml:space="preserve">            y=M-1;</w:t>
            </w:r>
          </w:p>
          <w:p w:rsidR="001D30E0" w:rsidP="001D30E0" w:rsidRDefault="001D30E0" w14:paraId="641000A0" w14:textId="77777777">
            <w:r>
              <w:t xml:space="preserve">        if(Field[x][y] == -1)</w:t>
            </w:r>
          </w:p>
          <w:p w:rsidR="001D30E0" w:rsidP="001D30E0" w:rsidRDefault="001D30E0" w14:paraId="54F4F60E" w14:textId="77777777">
            <w:r>
              <w:t xml:space="preserve">        {</w:t>
            </w:r>
          </w:p>
          <w:p w:rsidR="001D30E0" w:rsidP="001D30E0" w:rsidRDefault="001D30E0" w14:paraId="5490618F" w14:textId="77777777">
            <w:r>
              <w:t xml:space="preserve">            Frogs=0;    /// TO CREATE NEW FROG ON NEXT LOOP</w:t>
            </w:r>
          </w:p>
          <w:p w:rsidR="001D30E0" w:rsidP="001D30E0" w:rsidRDefault="001D30E0" w14:paraId="41FB890F" w14:textId="77777777">
            <w:r>
              <w:t xml:space="preserve">            Tail-=2;    /// TO INCREASE THE SNAKE LENGTH</w:t>
            </w:r>
          </w:p>
          <w:p w:rsidR="001D30E0" w:rsidP="001D30E0" w:rsidRDefault="001D30E0" w14:paraId="69C5E3AE" w14:textId="77777777">
            <w:r>
              <w:t xml:space="preserve">            Score+=5;    /// TO INCREASE THE SCORE</w:t>
            </w:r>
          </w:p>
          <w:p w:rsidR="001D30E0" w:rsidP="001D30E0" w:rsidRDefault="001D30E0" w14:paraId="67BC853E" w14:textId="77777777">
            <w:r>
              <w:t xml:space="preserve">        }</w:t>
            </w:r>
          </w:p>
          <w:p w:rsidR="001D30E0" w:rsidP="001D30E0" w:rsidRDefault="001D30E0" w14:paraId="46507F1A" w14:textId="77777777">
            <w:r>
              <w:t xml:space="preserve">        Head++;</w:t>
            </w:r>
          </w:p>
          <w:p w:rsidR="001D30E0" w:rsidP="001D30E0" w:rsidRDefault="001D30E0" w14:paraId="1928F1A6" w14:textId="77777777">
            <w:r>
              <w:t xml:space="preserve">        Field[x][y]=Head;</w:t>
            </w:r>
          </w:p>
          <w:p w:rsidR="001D30E0" w:rsidP="001D30E0" w:rsidRDefault="001D30E0" w14:paraId="52CB21AE" w14:textId="77777777">
            <w:r>
              <w:t xml:space="preserve">    }</w:t>
            </w:r>
          </w:p>
          <w:p w:rsidR="001D30E0" w:rsidP="001D30E0" w:rsidRDefault="001D30E0" w14:paraId="55D7E8C6" w14:textId="77777777">
            <w:r>
              <w:t xml:space="preserve">    if(dir == 'w')</w:t>
            </w:r>
          </w:p>
          <w:p w:rsidR="001D30E0" w:rsidP="001D30E0" w:rsidRDefault="001D30E0" w14:paraId="5709E898" w14:textId="77777777">
            <w:r>
              <w:t xml:space="preserve">    {</w:t>
            </w:r>
          </w:p>
          <w:p w:rsidR="001D30E0" w:rsidP="001D30E0" w:rsidRDefault="001D30E0" w14:paraId="322CE1F1" w14:textId="77777777">
            <w:r>
              <w:t xml:space="preserve">        x--;</w:t>
            </w:r>
          </w:p>
          <w:p w:rsidR="001D30E0" w:rsidP="001D30E0" w:rsidRDefault="001D30E0" w14:paraId="7EE4A267" w14:textId="77777777">
            <w:r>
              <w:lastRenderedPageBreak/>
              <w:t xml:space="preserve">        if(Field[x][y] !=0 &amp;&amp; Field[x][y] != -1)    ///TO CHECK IF BODY OF SNAKE COLLIDES</w:t>
            </w:r>
          </w:p>
          <w:p w:rsidR="001D30E0" w:rsidP="001D30E0" w:rsidRDefault="001D30E0" w14:paraId="2437510A" w14:textId="77777777">
            <w:r>
              <w:t xml:space="preserve">            GameOver();</w:t>
            </w:r>
          </w:p>
          <w:p w:rsidR="001D30E0" w:rsidP="001D30E0" w:rsidRDefault="001D30E0" w14:paraId="792CBDC7" w14:textId="77777777">
            <w:r>
              <w:t xml:space="preserve">        if(x == -1)</w:t>
            </w:r>
          </w:p>
          <w:p w:rsidR="001D30E0" w:rsidP="001D30E0" w:rsidRDefault="001D30E0" w14:paraId="447970A1" w14:textId="77777777">
            <w:r>
              <w:t xml:space="preserve">            x=N-1;</w:t>
            </w:r>
          </w:p>
          <w:p w:rsidR="001D30E0" w:rsidP="001D30E0" w:rsidRDefault="001D30E0" w14:paraId="01E2BBB7" w14:textId="77777777">
            <w:r>
              <w:t xml:space="preserve">        if(Field[x][y] == -1)</w:t>
            </w:r>
          </w:p>
          <w:p w:rsidR="001D30E0" w:rsidP="001D30E0" w:rsidRDefault="001D30E0" w14:paraId="72480C2E" w14:textId="77777777">
            <w:r>
              <w:t xml:space="preserve">        {</w:t>
            </w:r>
          </w:p>
          <w:p w:rsidR="001D30E0" w:rsidP="001D30E0" w:rsidRDefault="001D30E0" w14:paraId="51084376" w14:textId="77777777">
            <w:r>
              <w:t xml:space="preserve">            Frogs=0;    /// TO CREATE NEW FROG ON NEXT LOOP</w:t>
            </w:r>
          </w:p>
          <w:p w:rsidR="001D30E0" w:rsidP="001D30E0" w:rsidRDefault="001D30E0" w14:paraId="4510F549" w14:textId="77777777">
            <w:r>
              <w:t xml:space="preserve">            Tail-=2;    /// TO INCREASE THE SNAKE LENGTH</w:t>
            </w:r>
          </w:p>
          <w:p w:rsidR="001D30E0" w:rsidP="001D30E0" w:rsidRDefault="001D30E0" w14:paraId="369ECF2E" w14:textId="77777777">
            <w:r>
              <w:t xml:space="preserve">            Score+=5;    /// TO INCREASE THE SCORE</w:t>
            </w:r>
          </w:p>
          <w:p w:rsidR="001D30E0" w:rsidP="001D30E0" w:rsidRDefault="001D30E0" w14:paraId="057EF381" w14:textId="77777777">
            <w:r>
              <w:t xml:space="preserve">        }</w:t>
            </w:r>
          </w:p>
          <w:p w:rsidR="001D30E0" w:rsidP="001D30E0" w:rsidRDefault="001D30E0" w14:paraId="72503C87" w14:textId="77777777">
            <w:r>
              <w:t xml:space="preserve">        Head++;</w:t>
            </w:r>
          </w:p>
          <w:p w:rsidR="001D30E0" w:rsidP="001D30E0" w:rsidRDefault="001D30E0" w14:paraId="0B2F0EBE" w14:textId="77777777">
            <w:r>
              <w:t xml:space="preserve">        Field[x][y]=Head;</w:t>
            </w:r>
          </w:p>
          <w:p w:rsidR="001D30E0" w:rsidP="001D30E0" w:rsidRDefault="001D30E0" w14:paraId="275540B4" w14:textId="77777777">
            <w:r>
              <w:t xml:space="preserve">    }</w:t>
            </w:r>
          </w:p>
          <w:p w:rsidR="001D30E0" w:rsidP="001D30E0" w:rsidRDefault="001D30E0" w14:paraId="0C9FFD47" w14:textId="77777777">
            <w:r>
              <w:t xml:space="preserve">    if(dir == 's')</w:t>
            </w:r>
          </w:p>
          <w:p w:rsidR="001D30E0" w:rsidP="001D30E0" w:rsidRDefault="001D30E0" w14:paraId="70C455FF" w14:textId="77777777">
            <w:r>
              <w:t xml:space="preserve">    {</w:t>
            </w:r>
          </w:p>
          <w:p w:rsidR="001D30E0" w:rsidP="001D30E0" w:rsidRDefault="001D30E0" w14:paraId="3724033C" w14:textId="77777777">
            <w:r>
              <w:t xml:space="preserve">        x++;</w:t>
            </w:r>
          </w:p>
          <w:p w:rsidR="001D30E0" w:rsidP="001D30E0" w:rsidRDefault="001D30E0" w14:paraId="7B9CE857" w14:textId="77777777">
            <w:r>
              <w:t xml:space="preserve">        if(Field[x][y] !=0 &amp;&amp; Field[x][y] != -1)    ///TO CHECK IF BODY OF SNAKE COLLIDES</w:t>
            </w:r>
          </w:p>
          <w:p w:rsidR="001D30E0" w:rsidP="001D30E0" w:rsidRDefault="001D30E0" w14:paraId="4D8A3FC0" w14:textId="77777777">
            <w:r>
              <w:t xml:space="preserve">            GameOver();</w:t>
            </w:r>
          </w:p>
          <w:p w:rsidR="001D30E0" w:rsidP="001D30E0" w:rsidRDefault="001D30E0" w14:paraId="4BBC8330" w14:textId="77777777">
            <w:r>
              <w:t xml:space="preserve">        if(x == N-1)</w:t>
            </w:r>
          </w:p>
          <w:p w:rsidR="001D30E0" w:rsidP="001D30E0" w:rsidRDefault="001D30E0" w14:paraId="1A01AB7F" w14:textId="77777777">
            <w:r>
              <w:t xml:space="preserve">            x=0;</w:t>
            </w:r>
          </w:p>
          <w:p w:rsidR="001D30E0" w:rsidP="001D30E0" w:rsidRDefault="001D30E0" w14:paraId="4D1CDF8F" w14:textId="77777777">
            <w:r>
              <w:t xml:space="preserve">        if(Field[x][y] == -1)</w:t>
            </w:r>
          </w:p>
          <w:p w:rsidR="001D30E0" w:rsidP="001D30E0" w:rsidRDefault="001D30E0" w14:paraId="67B9422B" w14:textId="77777777">
            <w:r>
              <w:t xml:space="preserve">        {</w:t>
            </w:r>
          </w:p>
          <w:p w:rsidR="001D30E0" w:rsidP="001D30E0" w:rsidRDefault="001D30E0" w14:paraId="492C67ED" w14:textId="77777777">
            <w:r>
              <w:t xml:space="preserve">            Frogs=0;    /// TO CREATE NEW FROG ON NEXT LOOP</w:t>
            </w:r>
          </w:p>
          <w:p w:rsidR="001D30E0" w:rsidP="001D30E0" w:rsidRDefault="001D30E0" w14:paraId="479BD60D" w14:textId="77777777">
            <w:r>
              <w:t xml:space="preserve">            Tail-=2;    /// TO INCREASE THE SNAKE LENGTH</w:t>
            </w:r>
          </w:p>
          <w:p w:rsidR="001D30E0" w:rsidP="001D30E0" w:rsidRDefault="001D30E0" w14:paraId="406F7A3A" w14:textId="77777777">
            <w:r>
              <w:t xml:space="preserve">            Score+=5;    /// TO INCREASE THE SCORE</w:t>
            </w:r>
          </w:p>
          <w:p w:rsidR="001D30E0" w:rsidP="001D30E0" w:rsidRDefault="001D30E0" w14:paraId="0FB0E42E" w14:textId="77777777">
            <w:r>
              <w:t xml:space="preserve">        }</w:t>
            </w:r>
          </w:p>
          <w:p w:rsidR="001D30E0" w:rsidP="001D30E0" w:rsidRDefault="001D30E0" w14:paraId="102E7BC6" w14:textId="77777777">
            <w:r>
              <w:t xml:space="preserve">        Head++;</w:t>
            </w:r>
          </w:p>
          <w:p w:rsidR="001D30E0" w:rsidP="001D30E0" w:rsidRDefault="001D30E0" w14:paraId="624F2435" w14:textId="77777777">
            <w:r>
              <w:t xml:space="preserve">        Field[x][y]=Head;</w:t>
            </w:r>
          </w:p>
          <w:p w:rsidR="001D30E0" w:rsidP="001D30E0" w:rsidRDefault="001D30E0" w14:paraId="112CF7D3" w14:textId="77777777">
            <w:r>
              <w:t xml:space="preserve">    }</w:t>
            </w:r>
          </w:p>
          <w:p w:rsidR="001D30E0" w:rsidP="001D30E0" w:rsidRDefault="001D30E0" w14:paraId="052C02B8" w14:textId="77777777">
            <w:r>
              <w:t>}</w:t>
            </w:r>
          </w:p>
          <w:p w:rsidR="001D30E0" w:rsidP="001D30E0" w:rsidRDefault="001D30E0" w14:paraId="0470EEA4" w14:textId="77777777">
            <w:r>
              <w:t>void TailRemove()</w:t>
            </w:r>
          </w:p>
          <w:p w:rsidR="001D30E0" w:rsidP="001D30E0" w:rsidRDefault="001D30E0" w14:paraId="7B7FB9FA" w14:textId="77777777">
            <w:r>
              <w:t>{</w:t>
            </w:r>
          </w:p>
          <w:p w:rsidR="001D30E0" w:rsidP="001D30E0" w:rsidRDefault="001D30E0" w14:paraId="6E0EB90F" w14:textId="77777777">
            <w:r>
              <w:t xml:space="preserve">    /// TO MAINTAIN THE SIZE OF THE SNAKE</w:t>
            </w:r>
          </w:p>
          <w:p w:rsidR="001D30E0" w:rsidP="001D30E0" w:rsidRDefault="001D30E0" w14:paraId="45DE5D6C" w14:textId="77777777">
            <w:r>
              <w:t xml:space="preserve">    for(i=0;i&lt;N;i++)</w:t>
            </w:r>
          </w:p>
          <w:p w:rsidR="001D30E0" w:rsidP="001D30E0" w:rsidRDefault="001D30E0" w14:paraId="7EB2E481" w14:textId="77777777">
            <w:r>
              <w:t xml:space="preserve">    {</w:t>
            </w:r>
          </w:p>
          <w:p w:rsidR="001D30E0" w:rsidP="001D30E0" w:rsidRDefault="001D30E0" w14:paraId="2FF514C3" w14:textId="77777777">
            <w:r>
              <w:t xml:space="preserve">        for(j=0;j&lt;M;j++)</w:t>
            </w:r>
          </w:p>
          <w:p w:rsidR="001D30E0" w:rsidP="001D30E0" w:rsidRDefault="001D30E0" w14:paraId="682A45E5" w14:textId="77777777">
            <w:r>
              <w:t xml:space="preserve">        {</w:t>
            </w:r>
          </w:p>
          <w:p w:rsidR="001D30E0" w:rsidP="001D30E0" w:rsidRDefault="001D30E0" w14:paraId="38C83FDA" w14:textId="77777777">
            <w:r>
              <w:t xml:space="preserve">            if(Field[i][j] == Tail)</w:t>
            </w:r>
          </w:p>
          <w:p w:rsidR="001D30E0" w:rsidP="001D30E0" w:rsidRDefault="001D30E0" w14:paraId="754669FB" w14:textId="77777777">
            <w:r>
              <w:t xml:space="preserve">            {</w:t>
            </w:r>
          </w:p>
          <w:p w:rsidR="001D30E0" w:rsidP="001D30E0" w:rsidRDefault="001D30E0" w14:paraId="295CAF95" w14:textId="77777777">
            <w:r>
              <w:t xml:space="preserve">                Field[i][j]=0;</w:t>
            </w:r>
          </w:p>
          <w:p w:rsidR="001D30E0" w:rsidP="001D30E0" w:rsidRDefault="001D30E0" w14:paraId="63C8A218" w14:textId="77777777">
            <w:r>
              <w:t xml:space="preserve">            }</w:t>
            </w:r>
          </w:p>
          <w:p w:rsidR="001D30E0" w:rsidP="001D30E0" w:rsidRDefault="001D30E0" w14:paraId="22FF710D" w14:textId="77777777">
            <w:r>
              <w:t xml:space="preserve">        }</w:t>
            </w:r>
          </w:p>
          <w:p w:rsidR="001D30E0" w:rsidP="001D30E0" w:rsidRDefault="001D30E0" w14:paraId="3CA0BCA4" w14:textId="77777777">
            <w:r>
              <w:t xml:space="preserve">    }</w:t>
            </w:r>
          </w:p>
          <w:p w:rsidR="001D30E0" w:rsidP="001D30E0" w:rsidRDefault="001D30E0" w14:paraId="7D71ACE7" w14:textId="77777777">
            <w:r>
              <w:t xml:space="preserve">    Tail++;</w:t>
            </w:r>
          </w:p>
          <w:p w:rsidR="001D30E0" w:rsidP="001D30E0" w:rsidRDefault="001D30E0" w14:paraId="0D030525" w14:textId="77777777">
            <w:r>
              <w:t>}</w:t>
            </w:r>
          </w:p>
          <w:p w:rsidR="001D30E0" w:rsidP="001D30E0" w:rsidRDefault="001D30E0" w14:paraId="47E90D38" w14:textId="77777777">
            <w:r>
              <w:t>void GameOver()</w:t>
            </w:r>
          </w:p>
          <w:p w:rsidR="001D30E0" w:rsidP="001D30E0" w:rsidRDefault="001D30E0" w14:paraId="52AD00B3" w14:textId="77777777">
            <w:r>
              <w:t>{</w:t>
            </w:r>
          </w:p>
          <w:p w:rsidR="001D30E0" w:rsidP="001D30E0" w:rsidRDefault="001D30E0" w14:paraId="5200A752" w14:textId="77777777">
            <w:r>
              <w:t xml:space="preserve">    printf("\a");</w:t>
            </w:r>
          </w:p>
          <w:p w:rsidR="001D30E0" w:rsidP="001D30E0" w:rsidRDefault="001D30E0" w14:paraId="7E1FDBE3" w14:textId="77777777">
            <w:r>
              <w:t xml:space="preserve">    Sleep(1500);</w:t>
            </w:r>
          </w:p>
          <w:p w:rsidR="001D30E0" w:rsidP="001D30E0" w:rsidRDefault="001D30E0" w14:paraId="27439145" w14:textId="77777777">
            <w:r>
              <w:t xml:space="preserve">    system("cls");</w:t>
            </w:r>
          </w:p>
          <w:p w:rsidR="001D30E0" w:rsidP="001D30E0" w:rsidRDefault="001D30E0" w14:paraId="6628DD01" w14:textId="77777777">
            <w:r>
              <w:t xml:space="preserve">    if(Score&gt;HighScore)</w:t>
            </w:r>
          </w:p>
          <w:p w:rsidR="001D30E0" w:rsidP="001D30E0" w:rsidRDefault="001D30E0" w14:paraId="48B36081" w14:textId="77777777">
            <w:r>
              <w:t xml:space="preserve">    {</w:t>
            </w:r>
          </w:p>
          <w:p w:rsidR="001D30E0" w:rsidP="001D30E0" w:rsidRDefault="001D30E0" w14:paraId="248A1958" w14:textId="77777777">
            <w:r>
              <w:t xml:space="preserve">        printf("    !!! New HighScore %d !!!\n\n",Score);</w:t>
            </w:r>
          </w:p>
          <w:p w:rsidR="001D30E0" w:rsidP="001D30E0" w:rsidRDefault="001D30E0" w14:paraId="60FB0EB2" w14:textId="77777777">
            <w:r>
              <w:t xml:space="preserve">        system("pause");</w:t>
            </w:r>
          </w:p>
          <w:p w:rsidR="001D30E0" w:rsidP="001D30E0" w:rsidRDefault="001D30E0" w14:paraId="1A6FB8AE" w14:textId="77777777">
            <w:r>
              <w:t xml:space="preserve">        f=fopen("HighScore.txt","w");</w:t>
            </w:r>
          </w:p>
          <w:p w:rsidR="001D30E0" w:rsidP="001D30E0" w:rsidRDefault="001D30E0" w14:paraId="4B0CA1E9" w14:textId="77777777">
            <w:r>
              <w:t xml:space="preserve">        fprintf(f,"%d",Score);</w:t>
            </w:r>
          </w:p>
          <w:p w:rsidR="001D30E0" w:rsidP="001D30E0" w:rsidRDefault="001D30E0" w14:paraId="3EAC320C" w14:textId="77777777">
            <w:r>
              <w:t xml:space="preserve">        fclose(f);</w:t>
            </w:r>
          </w:p>
          <w:p w:rsidR="001D30E0" w:rsidP="001D30E0" w:rsidRDefault="001D30E0" w14:paraId="6F08DE5B" w14:textId="77777777">
            <w:r>
              <w:t xml:space="preserve">    }</w:t>
            </w:r>
          </w:p>
          <w:p w:rsidR="001D30E0" w:rsidP="001D30E0" w:rsidRDefault="001D30E0" w14:paraId="42474DC2" w14:textId="77777777">
            <w:r>
              <w:t xml:space="preserve">    system("cls");</w:t>
            </w:r>
          </w:p>
          <w:p w:rsidR="001D30E0" w:rsidP="001D30E0" w:rsidRDefault="001D30E0" w14:paraId="447ED954" w14:textId="77777777">
            <w:r>
              <w:t xml:space="preserve">    printf("\n\n        !!! GAME OVER !!!       SCORE: %d\n",Score);</w:t>
            </w:r>
          </w:p>
          <w:p w:rsidR="001D30E0" w:rsidP="001D30E0" w:rsidRDefault="001D30E0" w14:paraId="51643ACA" w14:textId="77777777">
            <w:r>
              <w:t xml:space="preserve">    printf("            Press ENTER to continue and Press ESC to exit...");</w:t>
            </w:r>
          </w:p>
          <w:p w:rsidR="001D30E0" w:rsidP="001D30E0" w:rsidRDefault="001D30E0" w14:paraId="0D3037F8" w14:textId="77777777">
            <w:r>
              <w:t xml:space="preserve">    while(1)</w:t>
            </w:r>
          </w:p>
          <w:p w:rsidR="001D30E0" w:rsidP="001D30E0" w:rsidRDefault="001D30E0" w14:paraId="0DDFDDBE" w14:textId="77777777">
            <w:r>
              <w:t xml:space="preserve">    {</w:t>
            </w:r>
          </w:p>
          <w:p w:rsidR="001D30E0" w:rsidP="001D30E0" w:rsidRDefault="001D30E0" w14:paraId="604A81C9" w14:textId="77777777">
            <w:r>
              <w:t xml:space="preserve">        var=getch_noblock();</w:t>
            </w:r>
          </w:p>
          <w:p w:rsidR="001D30E0" w:rsidP="001D30E0" w:rsidRDefault="001D30E0" w14:paraId="2561EBF7" w14:textId="77777777">
            <w:r>
              <w:lastRenderedPageBreak/>
              <w:t xml:space="preserve">        if(var == 13)</w:t>
            </w:r>
          </w:p>
          <w:p w:rsidR="001D30E0" w:rsidP="001D30E0" w:rsidRDefault="001D30E0" w14:paraId="38A62471" w14:textId="77777777">
            <w:r>
              <w:t xml:space="preserve">        {</w:t>
            </w:r>
          </w:p>
          <w:p w:rsidR="001D30E0" w:rsidP="001D30E0" w:rsidRDefault="001D30E0" w14:paraId="58D0E85A" w14:textId="77777777">
            <w:r>
              <w:t xml:space="preserve">            Game=0;</w:t>
            </w:r>
          </w:p>
          <w:p w:rsidR="001D30E0" w:rsidP="001D30E0" w:rsidRDefault="001D30E0" w14:paraId="616EB4B6" w14:textId="77777777">
            <w:r>
              <w:t xml:space="preserve">            snakeinitialization();</w:t>
            </w:r>
          </w:p>
          <w:p w:rsidR="001D30E0" w:rsidP="001D30E0" w:rsidRDefault="001D30E0" w14:paraId="6F179929" w14:textId="77777777">
            <w:r>
              <w:t xml:space="preserve">            break;</w:t>
            </w:r>
          </w:p>
          <w:p w:rsidR="001D30E0" w:rsidP="001D30E0" w:rsidRDefault="001D30E0" w14:paraId="775B9B13" w14:textId="77777777">
            <w:r>
              <w:t xml:space="preserve">        }</w:t>
            </w:r>
          </w:p>
          <w:p w:rsidR="001D30E0" w:rsidP="001D30E0" w:rsidRDefault="001D30E0" w14:paraId="1059185F" w14:textId="77777777">
            <w:r>
              <w:t xml:space="preserve">        else if(var == 27)</w:t>
            </w:r>
          </w:p>
          <w:p w:rsidR="001D30E0" w:rsidP="001D30E0" w:rsidRDefault="001D30E0" w14:paraId="4508C0B7" w14:textId="77777777">
            <w:r>
              <w:t xml:space="preserve">        {</w:t>
            </w:r>
          </w:p>
          <w:p w:rsidR="001D30E0" w:rsidP="001D30E0" w:rsidRDefault="001D30E0" w14:paraId="7BD5FBE7" w14:textId="77777777">
            <w:r>
              <w:t xml:space="preserve">            Game = 1;</w:t>
            </w:r>
          </w:p>
          <w:p w:rsidR="001D30E0" w:rsidP="001D30E0" w:rsidRDefault="001D30E0" w14:paraId="5B2DBB70" w14:textId="77777777">
            <w:r>
              <w:t xml:space="preserve">            break;</w:t>
            </w:r>
          </w:p>
          <w:p w:rsidR="001D30E0" w:rsidP="001D30E0" w:rsidRDefault="001D30E0" w14:paraId="047C8E89" w14:textId="77777777">
            <w:r>
              <w:t xml:space="preserve">        }</w:t>
            </w:r>
          </w:p>
          <w:p w:rsidR="001D30E0" w:rsidP="001D30E0" w:rsidRDefault="001D30E0" w14:paraId="3974BEE3" w14:textId="77777777">
            <w:r>
              <w:t xml:space="preserve">    }</w:t>
            </w:r>
          </w:p>
          <w:p w:rsidR="001D30E0" w:rsidP="001D30E0" w:rsidRDefault="001D30E0" w14:paraId="4ECBEF3E" w14:textId="77777777">
            <w:r>
              <w:t xml:space="preserve">    system("cls");</w:t>
            </w:r>
          </w:p>
          <w:p w:rsidR="001D30E0" w:rsidP="001D30E0" w:rsidRDefault="001D30E0" w14:paraId="00A60321" w14:textId="77777777">
            <w:r>
              <w:t>}</w:t>
            </w:r>
          </w:p>
          <w:p w:rsidR="001D30E0" w:rsidP="001D30E0" w:rsidRDefault="001D30E0" w14:paraId="7BD2C826" w14:textId="77777777">
            <w:pPr>
              <w:pStyle w:val="Heading2"/>
            </w:pPr>
            <w:r>
              <w:t>RESULT</w:t>
            </w:r>
          </w:p>
          <w:p w:rsidR="001D30E0" w:rsidP="001D30E0" w:rsidRDefault="00B202F9" w14:paraId="60555EBA" w14:textId="563DD94C">
            <w:r w:rsidR="71446BF8">
              <w:rPr/>
              <w:t>Thus, this project signifies the application of Array. It also uses the concept of files to store and update the high score. This project just shows the basic model of snake game and doesn’t depict the original game. The colors and other attributes are added and made attractive in other application platforms. The motive of this project to understand the linked list application is shown.</w:t>
            </w:r>
          </w:p>
          <w:p w:rsidR="00D7209A" w:rsidP="001D30E0" w:rsidRDefault="00D7209A" w14:paraId="1B3681EA" w14:textId="77777777">
            <w:pPr>
              <w:rPr>
                <w:noProof/>
              </w:rPr>
            </w:pPr>
          </w:p>
          <w:p w:rsidR="00D7209A" w:rsidP="001D30E0" w:rsidRDefault="00D7209A" w14:paraId="6C32685F" w14:textId="77777777">
            <w:pPr>
              <w:rPr>
                <w:noProof/>
              </w:rPr>
            </w:pPr>
          </w:p>
          <w:p w:rsidRPr="001D30E0" w:rsidR="00B202F9" w:rsidP="001D30E0" w:rsidRDefault="00B202F9" w14:paraId="461FF3CA" w14:textId="15229ECA">
            <w:r>
              <w:drawing>
                <wp:inline wp14:editId="19FF78F7" wp14:anchorId="36A6A31B">
                  <wp:extent cx="3962400" cy="2252980"/>
                  <wp:effectExtent l="0" t="0" r="0" b="0"/>
                  <wp:docPr id="766969581" name="Picture 6" title=""/>
                  <wp:cNvGraphicFramePr>
                    <a:graphicFrameLocks noChangeAspect="1"/>
                  </wp:cNvGraphicFramePr>
                  <a:graphic>
                    <a:graphicData uri="http://schemas.openxmlformats.org/drawingml/2006/picture">
                      <pic:pic>
                        <pic:nvPicPr>
                          <pic:cNvPr id="0" name="Picture 6"/>
                          <pic:cNvPicPr/>
                        </pic:nvPicPr>
                        <pic:blipFill>
                          <a:blip r:embed="Rfe02f7c949ca48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2400" cy="2252980"/>
                          </a:xfrm>
                          <a:prstGeom prst="rect">
                            <a:avLst/>
                          </a:prstGeom>
                        </pic:spPr>
                      </pic:pic>
                    </a:graphicData>
                  </a:graphic>
                </wp:inline>
              </w:drawing>
            </w:r>
          </w:p>
        </w:tc>
      </w:tr>
    </w:tbl>
    <w:p w:rsidR="0043117B" w:rsidP="000C45FF" w:rsidRDefault="0070685C" w14:paraId="53F2FD93" w14:textId="77777777">
      <w:pPr>
        <w:tabs>
          <w:tab w:val="left" w:pos="990"/>
        </w:tabs>
      </w:pPr>
    </w:p>
    <w:sectPr w:rsidR="0043117B" w:rsidSect="000C45FF">
      <w:headerReference w:type="default" r:id="rId1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1517" w:rsidP="000C45FF" w:rsidRDefault="009D1517" w14:paraId="4A3F56AE" w14:textId="77777777">
      <w:r>
        <w:separator/>
      </w:r>
    </w:p>
  </w:endnote>
  <w:endnote w:type="continuationSeparator" w:id="0">
    <w:p w:rsidR="009D1517" w:rsidP="000C45FF" w:rsidRDefault="009D1517" w14:paraId="765A51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1517" w:rsidP="000C45FF" w:rsidRDefault="009D1517" w14:paraId="53996CC7" w14:textId="77777777">
      <w:r>
        <w:separator/>
      </w:r>
    </w:p>
  </w:footnote>
  <w:footnote w:type="continuationSeparator" w:id="0">
    <w:p w:rsidR="009D1517" w:rsidP="000C45FF" w:rsidRDefault="009D1517" w14:paraId="4A8B9AB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p14">
  <w:p w:rsidR="000C45FF" w:rsidRDefault="000C45FF" w14:paraId="3014544B" w14:textId="77777777">
    <w:pPr>
      <w:pStyle w:val="Header"/>
    </w:pPr>
    <w:r>
      <w:rPr>
        <w:noProof/>
      </w:rPr>
      <w:drawing>
        <wp:anchor distT="0" distB="0" distL="114300" distR="114300" simplePos="0" relativeHeight="251658240" behindDoc="1" locked="0" layoutInCell="1" allowOverlap="1" wp14:anchorId="49181B3D" wp14:editId="3CD9D4C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r w:rsidR="71446BF8">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6F5D"/>
    <w:multiLevelType w:val="hybridMultilevel"/>
    <w:tmpl w:val="48044D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17"/>
    <w:rsid w:val="00036450"/>
    <w:rsid w:val="00094499"/>
    <w:rsid w:val="000C45FF"/>
    <w:rsid w:val="000E3FD1"/>
    <w:rsid w:val="00112054"/>
    <w:rsid w:val="001525E1"/>
    <w:rsid w:val="00180329"/>
    <w:rsid w:val="0019001F"/>
    <w:rsid w:val="001A74A5"/>
    <w:rsid w:val="001B2ABD"/>
    <w:rsid w:val="001D30E0"/>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0685C"/>
    <w:rsid w:val="00715FCB"/>
    <w:rsid w:val="007401D8"/>
    <w:rsid w:val="00743101"/>
    <w:rsid w:val="007775E1"/>
    <w:rsid w:val="007867A0"/>
    <w:rsid w:val="007927F5"/>
    <w:rsid w:val="00802CA0"/>
    <w:rsid w:val="009260CD"/>
    <w:rsid w:val="009529C5"/>
    <w:rsid w:val="00952C25"/>
    <w:rsid w:val="009D1517"/>
    <w:rsid w:val="00A2118D"/>
    <w:rsid w:val="00AD76E2"/>
    <w:rsid w:val="00B20152"/>
    <w:rsid w:val="00B202F9"/>
    <w:rsid w:val="00B359E4"/>
    <w:rsid w:val="00B57D98"/>
    <w:rsid w:val="00B70850"/>
    <w:rsid w:val="00C066B6"/>
    <w:rsid w:val="00C37BA1"/>
    <w:rsid w:val="00C4674C"/>
    <w:rsid w:val="00C506CF"/>
    <w:rsid w:val="00C72BED"/>
    <w:rsid w:val="00C9578B"/>
    <w:rsid w:val="00CB0055"/>
    <w:rsid w:val="00CE0DAE"/>
    <w:rsid w:val="00D2522B"/>
    <w:rsid w:val="00D422DE"/>
    <w:rsid w:val="00D5459D"/>
    <w:rsid w:val="00D7209A"/>
    <w:rsid w:val="00DA1F4D"/>
    <w:rsid w:val="00DD172A"/>
    <w:rsid w:val="00DF2A82"/>
    <w:rsid w:val="00E25A26"/>
    <w:rsid w:val="00E4381A"/>
    <w:rsid w:val="00E55D74"/>
    <w:rsid w:val="00F60274"/>
    <w:rsid w:val="00F77FB9"/>
    <w:rsid w:val="00FB068F"/>
    <w:rsid w:val="71446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B567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styleId="Normal" w:default="1">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hAnsiTheme="majorHAnsi" w:eastAsiaTheme="majorEastAsia"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hAnsiTheme="majorHAnsi" w:eastAsiaTheme="majorEastAsia"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D3011"/>
    <w:rPr>
      <w:rFonts w:asciiTheme="majorHAnsi" w:hAnsiTheme="majorHAnsi" w:eastAsiaTheme="majorEastAsia"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styleId="TitleChar" w:customStyle="1">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rsid w:val="00AD76E2"/>
    <w:rPr>
      <w:rFonts w:asciiTheme="majorHAnsi" w:hAnsiTheme="majorHAnsi" w:eastAsiaTheme="majorEastAsia"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styleId="HeaderChar" w:customStyle="1">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styleId="FooterChar" w:customStyle="1">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val="2160" w:id="1744560130"/>
    </w:rPr>
  </w:style>
  <w:style w:type="character" w:styleId="Heading3Char" w:customStyle="1">
    <w:name w:val="Heading 3 Char"/>
    <w:basedOn w:val="DefaultParagraphFont"/>
    <w:link w:val="Heading3"/>
    <w:uiPriority w:val="9"/>
    <w:rsid w:val="00D5459D"/>
    <w:rPr>
      <w:rFonts w:asciiTheme="majorHAnsi" w:hAnsiTheme="majorHAnsi" w:eastAsiaTheme="majorEastAsia" w:cstheme="majorBidi"/>
      <w:b/>
      <w:caps/>
      <w:color w:val="548AB7" w:themeColor="accent1" w:themeShade="BF"/>
      <w:sz w:val="22"/>
    </w:rPr>
  </w:style>
  <w:style w:type="character" w:styleId="Heading4Char" w:customStyle="1">
    <w:name w:val="Heading 4 Char"/>
    <w:basedOn w:val="DefaultParagraphFont"/>
    <w:link w:val="Heading4"/>
    <w:uiPriority w:val="9"/>
    <w:rsid w:val="00B359E4"/>
    <w:rPr>
      <w:b/>
      <w:sz w:val="18"/>
      <w:szCs w:val="22"/>
    </w:rPr>
  </w:style>
  <w:style w:type="character" w:styleId="Strong">
    <w:name w:val="Strong"/>
    <w:basedOn w:val="DefaultParagraphFont"/>
    <w:uiPriority w:val="22"/>
    <w:qFormat/>
    <w:rsid w:val="00DF2A82"/>
    <w:rPr>
      <w:b/>
      <w:bCs/>
    </w:rPr>
  </w:style>
  <w:style w:type="paragraph" w:styleId="ListParagraph">
    <w:name w:val="List Paragraph"/>
    <w:basedOn w:val="Normal"/>
    <w:uiPriority w:val="34"/>
    <w:semiHidden/>
    <w:qFormat/>
    <w:rsid w:val="00B20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tharun.2019@vitstudent.ac.in"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2.jpg" Id="R99328e3430544233" /><Relationship Type="http://schemas.openxmlformats.org/officeDocument/2006/relationships/image" Target="/media/image4.png" Id="R3669f220e95a48a4" /><Relationship Type="http://schemas.openxmlformats.org/officeDocument/2006/relationships/image" Target="/media/image5.png" Id="Rfe02f7c949ca4822" /></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RUN\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C06F9F858A4F83A39D2172B4E7B728"/>
        <w:category>
          <w:name w:val="General"/>
          <w:gallery w:val="placeholder"/>
        </w:category>
        <w:types>
          <w:type w:val="bbPlcHdr"/>
        </w:types>
        <w:behaviors>
          <w:behavior w:val="content"/>
        </w:behaviors>
        <w:guid w:val="{81D2339A-5890-4A30-BBA9-AD41819F8A09}"/>
      </w:docPartPr>
      <w:docPartBody>
        <w:p w:rsidR="00000000" w:rsidRDefault="00B86CE0">
          <w:pPr>
            <w:pStyle w:val="A6C06F9F858A4F83A39D2172B4E7B728"/>
          </w:pPr>
          <w:r w:rsidRPr="00D5459D">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E79F660B844FDAE2132DC2F323BD4">
    <w:name w:val="721E79F660B844FDAE2132DC2F323BD4"/>
  </w:style>
  <w:style w:type="paragraph" w:customStyle="1" w:styleId="131C3E6ADB6E4D36B7D259251115E087">
    <w:name w:val="131C3E6ADB6E4D36B7D259251115E087"/>
  </w:style>
  <w:style w:type="paragraph" w:customStyle="1" w:styleId="A6C06F9F858A4F83A39D2172B4E7B728">
    <w:name w:val="A6C06F9F858A4F83A39D2172B4E7B728"/>
  </w:style>
  <w:style w:type="paragraph" w:customStyle="1" w:styleId="0F2E0074C8D74443974AAB25A365CBC6">
    <w:name w:val="0F2E0074C8D74443974AAB25A365CBC6"/>
  </w:style>
  <w:style w:type="paragraph" w:customStyle="1" w:styleId="658F44FFA1C5477F971E882AEC3F06A3">
    <w:name w:val="658F44FFA1C5477F971E882AEC3F06A3"/>
  </w:style>
  <w:style w:type="paragraph" w:customStyle="1" w:styleId="19EC58DFBC5F4BE59CC2DA128A76DF90">
    <w:name w:val="19EC58DFBC5F4BE59CC2DA128A76DF90"/>
  </w:style>
  <w:style w:type="paragraph" w:customStyle="1" w:styleId="8C415F684A3046F08DA0CB7C14B914F6">
    <w:name w:val="8C415F684A3046F08DA0CB7C14B914F6"/>
  </w:style>
  <w:style w:type="paragraph" w:customStyle="1" w:styleId="2C321E466F9D499C814D14D28569BA71">
    <w:name w:val="2C321E466F9D499C814D14D28569BA71"/>
  </w:style>
  <w:style w:type="paragraph" w:customStyle="1" w:styleId="BDB1C7162CF645A39463E7F81AE016E3">
    <w:name w:val="BDB1C7162CF645A39463E7F81AE016E3"/>
  </w:style>
  <w:style w:type="paragraph" w:customStyle="1" w:styleId="18605715AEFA4775B321F1236D12A6C9">
    <w:name w:val="18605715AEFA4775B321F1236D12A6C9"/>
  </w:style>
  <w:style w:type="character" w:styleId="Hyperlink">
    <w:name w:val="Hyperlink"/>
    <w:basedOn w:val="DefaultParagraphFont"/>
    <w:uiPriority w:val="99"/>
    <w:unhideWhenUsed/>
    <w:rPr>
      <w:color w:val="C45911" w:themeColor="accent2" w:themeShade="BF"/>
      <w:u w:val="single"/>
    </w:rPr>
  </w:style>
  <w:style w:type="paragraph" w:customStyle="1" w:styleId="AEBE1DDB70324E3992907CDB6E3A07EB">
    <w:name w:val="AEBE1DDB70324E3992907CDB6E3A07EB"/>
  </w:style>
  <w:style w:type="paragraph" w:customStyle="1" w:styleId="967C990BC1C54325B5722A271DF865FE">
    <w:name w:val="967C990BC1C54325B5722A271DF865FE"/>
  </w:style>
  <w:style w:type="paragraph" w:customStyle="1" w:styleId="0E8205CDF10A4399816C12A52BF210DA">
    <w:name w:val="0E8205CDF10A4399816C12A52BF210DA"/>
  </w:style>
  <w:style w:type="paragraph" w:customStyle="1" w:styleId="3A4A1DA19FC94E7792CD940191F51D4D">
    <w:name w:val="3A4A1DA19FC94E7792CD940191F51D4D"/>
  </w:style>
  <w:style w:type="paragraph" w:customStyle="1" w:styleId="63FAC7D3749142A4905C445A007922DE">
    <w:name w:val="63FAC7D3749142A4905C445A007922DE"/>
  </w:style>
  <w:style w:type="paragraph" w:customStyle="1" w:styleId="099F0005E07A4316AD003171460DE688">
    <w:name w:val="099F0005E07A4316AD003171460DE688"/>
  </w:style>
  <w:style w:type="paragraph" w:customStyle="1" w:styleId="A56A4590E30E402B8B18EE9DC039547F">
    <w:name w:val="A56A4590E30E402B8B18EE9DC039547F"/>
  </w:style>
  <w:style w:type="paragraph" w:customStyle="1" w:styleId="9A81EF0C7F944561A85A42764632158C">
    <w:name w:val="9A81EF0C7F944561A85A42764632158C"/>
  </w:style>
  <w:style w:type="paragraph" w:customStyle="1" w:styleId="9509997394024EFCB6417462B49DDD18">
    <w:name w:val="9509997394024EFCB6417462B49DDD18"/>
  </w:style>
  <w:style w:type="paragraph" w:customStyle="1" w:styleId="2FC8813141304ED3BEF2436A24172B21">
    <w:name w:val="2FC8813141304ED3BEF2436A24172B21"/>
  </w:style>
  <w:style w:type="paragraph" w:customStyle="1" w:styleId="D9F8D7D916764FE88B000E58971F4419">
    <w:name w:val="D9F8D7D916764FE88B000E58971F4419"/>
  </w:style>
  <w:style w:type="paragraph" w:customStyle="1" w:styleId="269B65DC39414111BDBA9B4452D1F815">
    <w:name w:val="269B65DC39414111BDBA9B4452D1F815"/>
  </w:style>
  <w:style w:type="paragraph" w:customStyle="1" w:styleId="C7FB235C4476402B8789D688D6E4A987">
    <w:name w:val="C7FB235C4476402B8789D688D6E4A987"/>
  </w:style>
  <w:style w:type="paragraph" w:customStyle="1" w:styleId="B07B994F0BE246A1B4E344DE8B0C2CF8">
    <w:name w:val="B07B994F0BE246A1B4E344DE8B0C2CF8"/>
  </w:style>
  <w:style w:type="paragraph" w:customStyle="1" w:styleId="D7911AA35077483BB9B36A93ED642B3F">
    <w:name w:val="D7911AA35077483BB9B36A93ED642B3F"/>
  </w:style>
  <w:style w:type="paragraph" w:customStyle="1" w:styleId="1AFA7413C2EE4C1896ED1154F8F774B3">
    <w:name w:val="1AFA7413C2EE4C1896ED1154F8F774B3"/>
  </w:style>
  <w:style w:type="paragraph" w:customStyle="1" w:styleId="4D39BA34E5324516899FEABDA2131FE6">
    <w:name w:val="4D39BA34E5324516899FEABDA2131FE6"/>
  </w:style>
  <w:style w:type="paragraph" w:customStyle="1" w:styleId="FAA2666064FC4B30B52AB5715C7CD5FE">
    <w:name w:val="FAA2666064FC4B30B52AB5715C7CD5FE"/>
  </w:style>
  <w:style w:type="paragraph" w:customStyle="1" w:styleId="FA1C1AD26CCC4F02B00CCD39CC1B54BB">
    <w:name w:val="FA1C1AD26CCC4F02B00CCD39CC1B54BB"/>
  </w:style>
  <w:style w:type="paragraph" w:customStyle="1" w:styleId="C4F56429B7754C00A8F55422380AF510">
    <w:name w:val="C4F56429B7754C00A8F55422380AF510"/>
  </w:style>
  <w:style w:type="paragraph" w:customStyle="1" w:styleId="3E10A599AC8C493E9DA4833E26392B75">
    <w:name w:val="3E10A599AC8C493E9DA4833E26392B75"/>
  </w:style>
  <w:style w:type="paragraph" w:customStyle="1" w:styleId="419292853D5F40F8A4F13190CA7A12F7">
    <w:name w:val="419292853D5F40F8A4F13190CA7A12F7"/>
  </w:style>
  <w:style w:type="paragraph" w:customStyle="1" w:styleId="D0BBC33A9A794372BF3060DB29404F86">
    <w:name w:val="D0BBC33A9A794372BF3060DB29404F86"/>
  </w:style>
  <w:style w:type="paragraph" w:customStyle="1" w:styleId="956251DFE05A4F1489CC30155C691A8C">
    <w:name w:val="956251DFE05A4F1489CC30155C691A8C"/>
  </w:style>
  <w:style w:type="paragraph" w:customStyle="1" w:styleId="3A81525968A643978F1BF7788829D4D9">
    <w:name w:val="3A81525968A643978F1BF7788829D4D9"/>
  </w:style>
  <w:style w:type="paragraph" w:customStyle="1" w:styleId="97CA04079CDE4F90A1D916296565F8E6">
    <w:name w:val="97CA04079CDE4F90A1D916296565F8E6"/>
  </w:style>
  <w:style w:type="paragraph" w:customStyle="1" w:styleId="C30EF695A8264E0A9991E272CDD3AF72">
    <w:name w:val="C30EF695A8264E0A9991E272CDD3AF72"/>
  </w:style>
  <w:style w:type="paragraph" w:customStyle="1" w:styleId="B2B8403FDB8B4A5FBF9A44F26A99E073">
    <w:name w:val="B2B8403FDB8B4A5FBF9A44F26A99E073"/>
  </w:style>
  <w:style w:type="paragraph" w:customStyle="1" w:styleId="7E290E363218464BB2C0CCA39907D6D3">
    <w:name w:val="7E290E363218464BB2C0CCA39907D6D3"/>
  </w:style>
  <w:style w:type="paragraph" w:customStyle="1" w:styleId="3BB115694AE844F0A78FE22745994AA3">
    <w:name w:val="3BB115694AE844F0A78FE22745994AA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FC5FEA79959546218FB30D15A8B36C88">
    <w:name w:val="FC5FEA79959546218FB30D15A8B36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Blue grey resume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Tharun Sathiyamurthy</lastModifiedBy>
  <revision>2</revision>
  <dcterms:created xsi:type="dcterms:W3CDTF">2020-06-03T16:49:00.0000000Z</dcterms:created>
  <dcterms:modified xsi:type="dcterms:W3CDTF">2020-06-04T03:28:10.0917552Z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